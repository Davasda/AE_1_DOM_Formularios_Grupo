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A10A" w14:textId="68D2E92A" w:rsidR="001E59F3" w:rsidRPr="004C0AD1" w:rsidRDefault="00E73FC1" w:rsidP="00A91D75">
      <w:r w:rsidRPr="004C0AD1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2CF3E3EA" wp14:editId="474706AE">
            <wp:simplePos x="0" y="0"/>
            <wp:positionH relativeFrom="column">
              <wp:posOffset>-8255</wp:posOffset>
            </wp:positionH>
            <wp:positionV relativeFrom="page">
              <wp:posOffset>2485390</wp:posOffset>
            </wp:positionV>
            <wp:extent cx="6219825" cy="4144645"/>
            <wp:effectExtent l="0" t="0" r="9525" b="825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D75" w:rsidRPr="004C0AD1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666836F" wp14:editId="05CD3842">
                <wp:simplePos x="0" y="0"/>
                <wp:positionH relativeFrom="column">
                  <wp:posOffset>-731520</wp:posOffset>
                </wp:positionH>
                <wp:positionV relativeFrom="page">
                  <wp:posOffset>631066</wp:posOffset>
                </wp:positionV>
                <wp:extent cx="5769610" cy="4159876"/>
                <wp:effectExtent l="0" t="0" r="254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415987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E96CA" id="Rectángulo 2" o:spid="_x0000_s1026" alt="rectángulo de color" style="position:absolute;margin-left:-57.6pt;margin-top:49.7pt;width:454.3pt;height:327.55pt;z-index:-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" fillcolor="#f3d569 [3204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tblpX="-19" w:tblpY="8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</w:tblGrid>
      <w:tr w:rsidR="00A91D75" w:rsidRPr="004C0AD1" w14:paraId="08D845B6" w14:textId="77777777" w:rsidTr="00A91D75">
        <w:trPr>
          <w:trHeight w:val="215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BD8A5" w14:textId="0F4CEFB0" w:rsidR="00A91D75" w:rsidRPr="004C0AD1" w:rsidRDefault="00C6323A" w:rsidP="00A91D75">
            <w:pPr>
              <w:pStyle w:val="Ttulo"/>
              <w:framePr w:hSpace="0" w:wrap="auto" w:vAnchor="margin" w:xAlign="left" w:yAlign="inline"/>
            </w:pPr>
            <w:r w:rsidRPr="004C0AD1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E547FCA" wp14:editId="1AB749A4">
                      <wp:simplePos x="0" y="0"/>
                      <wp:positionH relativeFrom="column">
                        <wp:posOffset>-716915</wp:posOffset>
                      </wp:positionH>
                      <wp:positionV relativeFrom="page">
                        <wp:posOffset>-97790</wp:posOffset>
                      </wp:positionV>
                      <wp:extent cx="4686935" cy="1570990"/>
                      <wp:effectExtent l="0" t="0" r="0" b="0"/>
                      <wp:wrapNone/>
                      <wp:docPr id="4" name="Rectángulo: Una sola esquina cortada 4" descr="rectángulo de col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686935" cy="1570990"/>
                              </a:xfrm>
                              <a:prstGeom prst="snip1Rect">
                                <a:avLst>
                                  <a:gd name="adj" fmla="val 47819"/>
                                </a:avLst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79CF5" id="Rectángulo: Una sola esquina cortada 4" o:spid="_x0000_s1026" alt="rectángulo de color" style="position:absolute;margin-left:-56.45pt;margin-top:-7.7pt;width:369.05pt;height:123.7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686935,1570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" path="m,l3935703,r751232,751232l4686935,1570990,,1570990,,xe" fillcolor="#3a3363 [3215]" stroked="f">
                      <v:path arrowok="t" o:connecttype="custom" o:connectlocs="0,0;3935703,0;4686935,751232;4686935,1570990;0,1570990;0,0" o:connectangles="0,0,0,0,0,0"/>
                      <w10:wrap anchory="page"/>
                    </v:shape>
                  </w:pict>
                </mc:Fallback>
              </mc:AlternateContent>
            </w:r>
            <w:r w:rsidR="00E73FC1">
              <w:rPr>
                <w:lang w:bidi="es-ES"/>
              </w:rPr>
              <w:t>AI1</w:t>
            </w:r>
          </w:p>
          <w:p w14:paraId="11230DE2" w14:textId="6E3048C3" w:rsidR="00A91D75" w:rsidRPr="00E73FC1" w:rsidRDefault="00E73FC1" w:rsidP="00A91D75">
            <w:pPr>
              <w:pStyle w:val="Ttulo"/>
              <w:framePr w:hSpace="0" w:wrap="auto" w:vAnchor="margin" w:xAlign="left" w:yAlign="inline"/>
              <w:rPr>
                <w:sz w:val="28"/>
                <w:szCs w:val="28"/>
              </w:rPr>
            </w:pPr>
            <w:proofErr w:type="spellStart"/>
            <w:r w:rsidRPr="00E73FC1">
              <w:rPr>
                <w:sz w:val="28"/>
                <w:szCs w:val="28"/>
                <w:lang w:bidi="es-ES"/>
              </w:rPr>
              <w:t>DOM_Formularios</w:t>
            </w:r>
            <w:proofErr w:type="spellEnd"/>
          </w:p>
        </w:tc>
      </w:tr>
    </w:tbl>
    <w:tbl>
      <w:tblPr>
        <w:tblpPr w:leftFromText="180" w:rightFromText="180" w:vertAnchor="text" w:tblpX="-80" w:tblpY="11853"/>
        <w:tblW w:w="9990" w:type="dxa"/>
        <w:tblBorders>
          <w:insideH w:val="single" w:sz="24" w:space="0" w:color="26214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5061"/>
        <w:gridCol w:w="141"/>
      </w:tblGrid>
      <w:tr w:rsidR="00A91D75" w:rsidRPr="004C0AD1" w14:paraId="2C940E9E" w14:textId="77777777" w:rsidTr="00C6323A">
        <w:trPr>
          <w:trHeight w:val="358"/>
        </w:trPr>
        <w:tc>
          <w:tcPr>
            <w:tcW w:w="3567" w:type="dxa"/>
          </w:tcPr>
          <w:p w14:paraId="6BF709D7" w14:textId="77777777" w:rsidR="00A91D75" w:rsidRPr="004C0AD1" w:rsidRDefault="00A91D75" w:rsidP="00A91D75">
            <w:r w:rsidRPr="004C0AD1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490E994" wp14:editId="65504AED">
                      <wp:extent cx="3040911" cy="309093"/>
                      <wp:effectExtent l="0" t="0" r="0" b="15240"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0911" cy="3090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134481" w14:textId="4C1E8784" w:rsidR="00A91D75" w:rsidRPr="00A91D75" w:rsidRDefault="00E73FC1" w:rsidP="00A91D75">
                                  <w:pPr>
                                    <w:pStyle w:val="Subttulo"/>
                                  </w:pPr>
                                  <w:r>
                                    <w:rPr>
                                      <w:lang w:bidi="es-ES"/>
                                    </w:rPr>
                                    <w:t xml:space="preserve">Equipo y </w:t>
                                  </w:r>
                                  <w:proofErr w:type="spellStart"/>
                                  <w:r>
                                    <w:rPr>
                                      <w:lang w:bidi="es-ES"/>
                                    </w:rPr>
                                    <w:t>Github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490E99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6" type="#_x0000_t202" style="width:239.4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" filled="f" stroked="f" strokeweight=".5pt">
                      <v:textbox inset=",,,0">
                        <w:txbxContent>
                          <w:p w14:paraId="27134481" w14:textId="4C1E8784" w:rsidR="00A91D75" w:rsidRPr="00A91D75" w:rsidRDefault="00E73FC1" w:rsidP="00A91D75">
                            <w:pPr>
                              <w:pStyle w:val="Subttulo"/>
                            </w:pPr>
                            <w:r>
                              <w:rPr>
                                <w:lang w:bidi="es-ES"/>
                              </w:rPr>
                              <w:t xml:space="preserve">Equipo y </w:t>
                            </w:r>
                            <w:proofErr w:type="spellStart"/>
                            <w:r>
                              <w:rPr>
                                <w:lang w:bidi="es-ES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40" w:type="dxa"/>
            <w:vAlign w:val="bottom"/>
          </w:tcPr>
          <w:p w14:paraId="7F417C2E" w14:textId="77777777" w:rsidR="00A91D75" w:rsidRPr="004C0AD1" w:rsidRDefault="00A91D75" w:rsidP="00A91D75"/>
        </w:tc>
        <w:tc>
          <w:tcPr>
            <w:tcW w:w="3483" w:type="dxa"/>
            <w:vAlign w:val="bottom"/>
          </w:tcPr>
          <w:p w14:paraId="0E45F350" w14:textId="77777777" w:rsidR="00A91D75" w:rsidRPr="004C0AD1" w:rsidRDefault="00A91D75" w:rsidP="00A91D75">
            <w:pPr>
              <w:jc w:val="right"/>
            </w:pPr>
          </w:p>
        </w:tc>
      </w:tr>
      <w:tr w:rsidR="00A91D75" w:rsidRPr="004C0AD1" w14:paraId="2D7D0A04" w14:textId="77777777" w:rsidTr="00C6323A">
        <w:trPr>
          <w:trHeight w:val="1197"/>
        </w:trPr>
        <w:tc>
          <w:tcPr>
            <w:tcW w:w="3567" w:type="dxa"/>
          </w:tcPr>
          <w:p w14:paraId="470192F9" w14:textId="77777777" w:rsidR="00A91D75" w:rsidRPr="004C0AD1" w:rsidRDefault="00A91D75" w:rsidP="00A91D75">
            <w:r w:rsidRPr="004C0AD1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EFC12CA" wp14:editId="776997C3">
                      <wp:extent cx="2028825" cy="1062990"/>
                      <wp:effectExtent l="0" t="0" r="0" b="3810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8825" cy="10629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0C900E" w14:textId="60044786" w:rsidR="00A91D75" w:rsidRPr="00A91D75" w:rsidRDefault="00E73FC1" w:rsidP="00A91D75">
                                  <w:r>
                                    <w:rPr>
                                      <w:lang w:bidi="es-ES"/>
                                    </w:rPr>
                                    <w:t>David Menéndez</w:t>
                                  </w:r>
                                </w:p>
                                <w:p w14:paraId="7F66A7E1" w14:textId="760AD4FD" w:rsidR="00A91D75" w:rsidRDefault="00E73FC1" w:rsidP="00A91D75">
                                  <w:r>
                                    <w:t>Jose San Pastor</w:t>
                                  </w:r>
                                </w:p>
                                <w:p w14:paraId="1899D6F6" w14:textId="7B2CB35E" w:rsidR="00E73FC1" w:rsidRPr="00A91D75" w:rsidRDefault="00622477" w:rsidP="00A91D75">
                                  <w:r>
                                    <w:t>Raúl</w:t>
                                  </w:r>
                                  <w:r w:rsidR="00E73FC1">
                                    <w:t xml:space="preserve"> Moreno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FC12CA" id="Cuadro de texto 7" o:spid="_x0000_s1027" type="#_x0000_t202" style="width:159.75pt;height:8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" filled="f" stroked="f" strokeweight=".5pt">
                      <v:textbox>
                        <w:txbxContent>
                          <w:p w14:paraId="5F0C900E" w14:textId="60044786" w:rsidR="00A91D75" w:rsidRPr="00A91D75" w:rsidRDefault="00E73FC1" w:rsidP="00A91D75">
                            <w:r>
                              <w:rPr>
                                <w:lang w:bidi="es-ES"/>
                              </w:rPr>
                              <w:t>David Menéndez</w:t>
                            </w:r>
                          </w:p>
                          <w:p w14:paraId="7F66A7E1" w14:textId="760AD4FD" w:rsidR="00A91D75" w:rsidRDefault="00E73FC1" w:rsidP="00A91D75">
                            <w:r>
                              <w:t>Jose San Pastor</w:t>
                            </w:r>
                          </w:p>
                          <w:p w14:paraId="1899D6F6" w14:textId="7B2CB35E" w:rsidR="00E73FC1" w:rsidRPr="00A91D75" w:rsidRDefault="00622477" w:rsidP="00A91D75">
                            <w:r>
                              <w:t>Raúl</w:t>
                            </w:r>
                            <w:r w:rsidR="00E73FC1">
                              <w:t xml:space="preserve"> Moreno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40" w:type="dxa"/>
            <w:vAlign w:val="bottom"/>
          </w:tcPr>
          <w:p w14:paraId="2270308D" w14:textId="77777777" w:rsidR="00A91D75" w:rsidRPr="004C0AD1" w:rsidRDefault="00A91D75" w:rsidP="00A91D75">
            <w:r w:rsidRPr="004C0AD1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8EFFF83" wp14:editId="67326C8B">
                      <wp:extent cx="3214048" cy="1330657"/>
                      <wp:effectExtent l="0" t="0" r="0" b="3175"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4048" cy="13306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873F4B" w14:textId="71D07BBA" w:rsidR="009610E0" w:rsidRDefault="00E73FC1" w:rsidP="00A91D75">
                                  <w:pPr>
                                    <w:rPr>
                                      <w:sz w:val="16"/>
                                      <w:szCs w:val="12"/>
                                      <w:lang w:val="en-GB" w:bidi="es-ES"/>
                                    </w:rPr>
                                  </w:pPr>
                                  <w:r w:rsidRPr="00E73FC1">
                                    <w:rPr>
                                      <w:lang w:val="en-GB" w:bidi="es-ES"/>
                                    </w:rPr>
                                    <w:t xml:space="preserve">GITHUB: </w:t>
                                  </w:r>
                                  <w:hyperlink r:id="rId10" w:history="1">
                                    <w:r w:rsidR="009610E0" w:rsidRPr="007D7D23">
                                      <w:rPr>
                                        <w:rStyle w:val="Hipervnculo"/>
                                        <w:sz w:val="16"/>
                                        <w:szCs w:val="12"/>
                                        <w:lang w:val="en-GB" w:bidi="es-ES"/>
                                      </w:rPr>
                                      <w:t>https://github.com/Davasda/AE_1_DOM_Formularios_Grupo</w:t>
                                    </w:r>
                                  </w:hyperlink>
                                </w:p>
                                <w:p w14:paraId="13305B33" w14:textId="6A11E9E8" w:rsidR="009610E0" w:rsidRDefault="009610E0" w:rsidP="009610E0">
                                  <w:pPr>
                                    <w:rPr>
                                      <w:sz w:val="16"/>
                                      <w:szCs w:val="12"/>
                                      <w:lang w:val="en-GB" w:bidi="es-ES"/>
                                    </w:rPr>
                                  </w:pPr>
                                  <w:r w:rsidRPr="009610E0">
                                    <w:rPr>
                                      <w:lang w:bidi="es-ES"/>
                                    </w:rPr>
                                    <w:t>Me</w:t>
                                  </w:r>
                                  <w:r>
                                    <w:rPr>
                                      <w:lang w:bidi="es-ES"/>
                                    </w:rPr>
                                    <w:t>todología</w:t>
                                  </w:r>
                                  <w:r w:rsidRPr="009610E0">
                                    <w:rPr>
                                      <w:lang w:bidi="es-ES"/>
                                    </w:rPr>
                                    <w:t xml:space="preserve">: </w:t>
                                  </w:r>
                                </w:p>
                                <w:p w14:paraId="4C476117" w14:textId="356E3576" w:rsidR="009610E0" w:rsidRPr="009610E0" w:rsidRDefault="009610E0" w:rsidP="009610E0">
                                  <w:pPr>
                                    <w:rPr>
                                      <w:sz w:val="16"/>
                                      <w:szCs w:val="12"/>
                                      <w:lang w:bidi="es-ES"/>
                                    </w:rPr>
                                  </w:pPr>
                                  <w:r w:rsidRPr="009610E0">
                                    <w:rPr>
                                      <w:sz w:val="16"/>
                                      <w:szCs w:val="12"/>
                                      <w:lang w:bidi="es-ES"/>
                                    </w:rPr>
                                    <w:t>Se ha distribuido el t</w:t>
                                  </w:r>
                                  <w:r>
                                    <w:rPr>
                                      <w:sz w:val="16"/>
                                      <w:szCs w:val="12"/>
                                      <w:lang w:bidi="es-ES"/>
                                    </w:rPr>
                                    <w:t xml:space="preserve">rabajo en secciones y hemos ido subiendo el código al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2"/>
                                      <w:lang w:bidi="es-ES"/>
                                    </w:rPr>
                                    <w:t>github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2"/>
                                      <w:lang w:bidi="es-ES"/>
                                    </w:rPr>
                                    <w:t>.</w:t>
                                  </w:r>
                                </w:p>
                                <w:p w14:paraId="662777EB" w14:textId="77777777" w:rsidR="009610E0" w:rsidRPr="009610E0" w:rsidRDefault="009610E0" w:rsidP="00A91D75">
                                  <w:pPr>
                                    <w:rPr>
                                      <w:sz w:val="16"/>
                                      <w:szCs w:val="12"/>
                                      <w:lang w:bidi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EFFF83" id="Cuadro de texto 14" o:spid="_x0000_s1028" type="#_x0000_t202" style="width:253.05pt;height:10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" filled="f" stroked="f" strokeweight=".5pt">
                      <v:textbox>
                        <w:txbxContent>
                          <w:p w14:paraId="78873F4B" w14:textId="71D07BBA" w:rsidR="009610E0" w:rsidRDefault="00E73FC1" w:rsidP="00A91D75">
                            <w:pPr>
                              <w:rPr>
                                <w:sz w:val="16"/>
                                <w:szCs w:val="12"/>
                                <w:lang w:val="en-GB" w:bidi="es-ES"/>
                              </w:rPr>
                            </w:pPr>
                            <w:r w:rsidRPr="00E73FC1">
                              <w:rPr>
                                <w:lang w:val="en-GB" w:bidi="es-ES"/>
                              </w:rPr>
                              <w:t xml:space="preserve">GITHUB: </w:t>
                            </w:r>
                            <w:hyperlink r:id="rId11" w:history="1">
                              <w:r w:rsidR="009610E0" w:rsidRPr="007D7D23">
                                <w:rPr>
                                  <w:rStyle w:val="Hipervnculo"/>
                                  <w:sz w:val="16"/>
                                  <w:szCs w:val="12"/>
                                  <w:lang w:val="en-GB" w:bidi="es-ES"/>
                                </w:rPr>
                                <w:t>https://github.com/Davasda/AE_1_DOM_Formularios_Grupo</w:t>
                              </w:r>
                            </w:hyperlink>
                          </w:p>
                          <w:p w14:paraId="13305B33" w14:textId="6A11E9E8" w:rsidR="009610E0" w:rsidRDefault="009610E0" w:rsidP="009610E0">
                            <w:pPr>
                              <w:rPr>
                                <w:sz w:val="16"/>
                                <w:szCs w:val="12"/>
                                <w:lang w:val="en-GB" w:bidi="es-ES"/>
                              </w:rPr>
                            </w:pPr>
                            <w:r w:rsidRPr="009610E0">
                              <w:rPr>
                                <w:lang w:bidi="es-ES"/>
                              </w:rPr>
                              <w:t>Me</w:t>
                            </w:r>
                            <w:r>
                              <w:rPr>
                                <w:lang w:bidi="es-ES"/>
                              </w:rPr>
                              <w:t>todología</w:t>
                            </w:r>
                            <w:r w:rsidRPr="009610E0">
                              <w:rPr>
                                <w:lang w:bidi="es-ES"/>
                              </w:rPr>
                              <w:t xml:space="preserve">: </w:t>
                            </w:r>
                          </w:p>
                          <w:p w14:paraId="4C476117" w14:textId="356E3576" w:rsidR="009610E0" w:rsidRPr="009610E0" w:rsidRDefault="009610E0" w:rsidP="009610E0">
                            <w:pPr>
                              <w:rPr>
                                <w:sz w:val="16"/>
                                <w:szCs w:val="12"/>
                                <w:lang w:bidi="es-ES"/>
                              </w:rPr>
                            </w:pPr>
                            <w:r w:rsidRPr="009610E0">
                              <w:rPr>
                                <w:sz w:val="16"/>
                                <w:szCs w:val="12"/>
                                <w:lang w:bidi="es-ES"/>
                              </w:rPr>
                              <w:t>Se ha distribuido el t</w:t>
                            </w:r>
                            <w:r>
                              <w:rPr>
                                <w:sz w:val="16"/>
                                <w:szCs w:val="12"/>
                                <w:lang w:bidi="es-ES"/>
                              </w:rPr>
                              <w:t xml:space="preserve">rabajo en secciones y hemos ido subiendo el código al </w:t>
                            </w:r>
                            <w:proofErr w:type="spellStart"/>
                            <w:r>
                              <w:rPr>
                                <w:sz w:val="16"/>
                                <w:szCs w:val="12"/>
                                <w:lang w:bidi="es-ES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sz w:val="16"/>
                                <w:szCs w:val="12"/>
                                <w:lang w:bidi="es-ES"/>
                              </w:rPr>
                              <w:t>.</w:t>
                            </w:r>
                          </w:p>
                          <w:p w14:paraId="662777EB" w14:textId="77777777" w:rsidR="009610E0" w:rsidRPr="009610E0" w:rsidRDefault="009610E0" w:rsidP="00A91D75">
                            <w:pPr>
                              <w:rPr>
                                <w:sz w:val="16"/>
                                <w:szCs w:val="12"/>
                                <w:lang w:bidi="es-ES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483" w:type="dxa"/>
            <w:vAlign w:val="bottom"/>
          </w:tcPr>
          <w:p w14:paraId="45035FBF" w14:textId="4A41A06E" w:rsidR="00A91D75" w:rsidRPr="004C0AD1" w:rsidRDefault="00A91D75" w:rsidP="00A91D75">
            <w:pPr>
              <w:jc w:val="right"/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aps w:val="0"/>
          <w:kern w:val="0"/>
          <w:sz w:val="24"/>
        </w:rPr>
        <w:id w:val="1656960058"/>
        <w:docPartObj>
          <w:docPartGallery w:val="Table of Contents"/>
          <w:docPartUnique/>
        </w:docPartObj>
      </w:sdtPr>
      <w:sdtEndPr/>
      <w:sdtContent>
        <w:p w14:paraId="30F5F6F3" w14:textId="77777777" w:rsidR="00E523C3" w:rsidRPr="004C0AD1" w:rsidRDefault="00CB27A1" w:rsidP="00E523C3">
          <w:pPr>
            <w:pStyle w:val="TtuloTDC"/>
          </w:pPr>
          <w:r w:rsidRPr="004C0AD1"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1E6AE5C7" wp14:editId="05FDD232">
                    <wp:simplePos x="0" y="0"/>
                    <wp:positionH relativeFrom="column">
                      <wp:posOffset>-760095</wp:posOffset>
                    </wp:positionH>
                    <wp:positionV relativeFrom="page">
                      <wp:posOffset>0</wp:posOffset>
                    </wp:positionV>
                    <wp:extent cx="7836535" cy="10687050"/>
                    <wp:effectExtent l="0" t="0" r="0" b="0"/>
                    <wp:wrapNone/>
                    <wp:docPr id="31" name="Rectángulo 31" descr="fondo de página contenido de colo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36535" cy="106870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9B01A26" id="Rectángulo 31" o:spid="_x0000_s1026" alt="fondo de página contenido de color" style="position:absolute;margin-left:-59.85pt;margin-top:0;width:617.05pt;height:841.5pt;z-index:-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" fillcolor="#f3d569 [3204]" stroked="f" strokeweight="2pt">
                    <w10:wrap anchory="page"/>
                  </v:rect>
                </w:pict>
              </mc:Fallback>
            </mc:AlternateContent>
          </w:r>
          <w:r w:rsidR="00D476F7" w:rsidRPr="004C0AD1">
            <w:rPr>
              <w:lang w:bidi="es-ES"/>
            </w:rPr>
            <w:t>TABLA DE CONTENIDO</w:t>
          </w:r>
        </w:p>
        <w:p w14:paraId="1064B53C" w14:textId="2DEDF307" w:rsidR="00334BB2" w:rsidRDefault="00E523C3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r w:rsidRPr="004C0AD1">
            <w:rPr>
              <w:noProof w:val="0"/>
              <w:lang w:bidi="es-ES"/>
            </w:rPr>
            <w:fldChar w:fldCharType="begin"/>
          </w:r>
          <w:r w:rsidRPr="004C0AD1">
            <w:rPr>
              <w:noProof w:val="0"/>
              <w:lang w:bidi="es-ES"/>
            </w:rPr>
            <w:instrText xml:space="preserve"> TOC \o "1-3" \h \z \u </w:instrText>
          </w:r>
          <w:r w:rsidRPr="004C0AD1">
            <w:rPr>
              <w:noProof w:val="0"/>
              <w:lang w:bidi="es-ES"/>
            </w:rPr>
            <w:fldChar w:fldCharType="separate"/>
          </w:r>
          <w:hyperlink w:anchor="_Toc118225438" w:history="1">
            <w:r w:rsidR="00334BB2" w:rsidRPr="00303F87">
              <w:rPr>
                <w:rStyle w:val="Hipervnculo"/>
                <w:lang w:bidi="es-ES"/>
              </w:rPr>
              <w:t>REQUERIMIENTO 1</w:t>
            </w:r>
            <w:r w:rsidR="00334BB2">
              <w:rPr>
                <w:webHidden/>
              </w:rPr>
              <w:tab/>
            </w:r>
            <w:r w:rsidR="00334BB2">
              <w:rPr>
                <w:webHidden/>
              </w:rPr>
              <w:fldChar w:fldCharType="begin"/>
            </w:r>
            <w:r w:rsidR="00334BB2">
              <w:rPr>
                <w:webHidden/>
              </w:rPr>
              <w:instrText xml:space="preserve"> PAGEREF _Toc118225438 \h </w:instrText>
            </w:r>
            <w:r w:rsidR="00334BB2">
              <w:rPr>
                <w:webHidden/>
              </w:rPr>
            </w:r>
            <w:r w:rsidR="00334BB2">
              <w:rPr>
                <w:webHidden/>
              </w:rPr>
              <w:fldChar w:fldCharType="separate"/>
            </w:r>
            <w:r w:rsidR="00334BB2">
              <w:rPr>
                <w:webHidden/>
              </w:rPr>
              <w:t>3</w:t>
            </w:r>
            <w:r w:rsidR="00334BB2">
              <w:rPr>
                <w:webHidden/>
              </w:rPr>
              <w:fldChar w:fldCharType="end"/>
            </w:r>
          </w:hyperlink>
        </w:p>
        <w:p w14:paraId="0289707A" w14:textId="7CAA8F63" w:rsidR="00334BB2" w:rsidRDefault="00334BB2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hyperlink w:anchor="_Toc118225439" w:history="1">
            <w:r w:rsidRPr="00303F87">
              <w:rPr>
                <w:rStyle w:val="Hipervnculo"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CBC34" w14:textId="2CBB90E3" w:rsidR="00334BB2" w:rsidRDefault="00334BB2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hyperlink w:anchor="_Toc118225440" w:history="1">
            <w:r w:rsidRPr="00303F87">
              <w:rPr>
                <w:rStyle w:val="Hipervnculo"/>
                <w:noProof/>
              </w:rPr>
              <w:t>Resumen del Requerimiento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D0677" w14:textId="7ACBA9CA" w:rsidR="00334BB2" w:rsidRDefault="00334BB2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hyperlink w:anchor="_Toc118225441" w:history="1">
            <w:r w:rsidRPr="00303F87">
              <w:rPr>
                <w:rStyle w:val="Hipervnculo"/>
                <w:noProof/>
              </w:rPr>
              <w:t>Campos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DB91A" w14:textId="5914116F" w:rsidR="00334BB2" w:rsidRDefault="00334BB2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hyperlink w:anchor="_Toc118225442" w:history="1">
            <w:r w:rsidRPr="00303F87">
              <w:rPr>
                <w:rStyle w:val="Hipervnculo"/>
                <w:noProof/>
              </w:rPr>
              <w:t>Dos radio button con 4 opciones a elegir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30B49" w14:textId="1CED4D30" w:rsidR="00334BB2" w:rsidRDefault="00334BB2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hyperlink w:anchor="_Toc118225443" w:history="1">
            <w:r w:rsidRPr="00303F87">
              <w:rPr>
                <w:rStyle w:val="Hipervnculo"/>
                <w:noProof/>
              </w:rPr>
              <w:t>Cinco checkbox diferentes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4DEA4" w14:textId="4AB0DA8F" w:rsidR="00334BB2" w:rsidRDefault="00334BB2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hyperlink w:anchor="_Toc118225444" w:history="1">
            <w:r w:rsidRPr="00303F87">
              <w:rPr>
                <w:rStyle w:val="Hipervnculo"/>
                <w:noProof/>
              </w:rPr>
              <w:t>Dos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FB5E" w14:textId="705822F8" w:rsidR="00334BB2" w:rsidRDefault="00334BB2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hyperlink w:anchor="_Toc118225445" w:history="1">
            <w:r w:rsidRPr="00303F87">
              <w:rPr>
                <w:rStyle w:val="Hipervnculo"/>
                <w:noProof/>
              </w:rPr>
              <w:t>Un campo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10B0F" w14:textId="10578564" w:rsidR="00334BB2" w:rsidRDefault="00334BB2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hyperlink w:anchor="_Toc118225446" w:history="1">
            <w:r w:rsidRPr="00303F87">
              <w:rPr>
                <w:rStyle w:val="Hipervnculo"/>
                <w:noProof/>
              </w:rPr>
              <w:t>Un text área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203FC" w14:textId="652CDCDD" w:rsidR="00334BB2" w:rsidRDefault="00334BB2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hyperlink w:anchor="_Toc118225447" w:history="1">
            <w:r w:rsidRPr="00303F87">
              <w:rPr>
                <w:rStyle w:val="Hipervnculo"/>
                <w:noProof/>
              </w:rPr>
              <w:t>CAPTURA DE LA PAGINA ENTERA REQUERIMIENTO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FA39B" w14:textId="3733DC3B" w:rsidR="00334BB2" w:rsidRDefault="00334BB2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118225448" w:history="1">
            <w:r w:rsidRPr="00303F87">
              <w:rPr>
                <w:rStyle w:val="Hipervnculo"/>
                <w:lang w:bidi="es-ES"/>
              </w:rPr>
              <w:t>REQUERIMIENTO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_Toc118225448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9D4289B" w14:textId="50059492" w:rsidR="00334BB2" w:rsidRDefault="00334BB2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hyperlink w:anchor="_Toc118225449" w:history="1">
            <w:r w:rsidRPr="00303F87">
              <w:rPr>
                <w:rStyle w:val="Hipervnculo"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69E18" w14:textId="5456C779" w:rsidR="00334BB2" w:rsidRDefault="00334BB2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hyperlink w:anchor="_Toc118225450" w:history="1">
            <w:r w:rsidRPr="00303F87">
              <w:rPr>
                <w:rStyle w:val="Hipervnculo"/>
                <w:noProof/>
              </w:rPr>
              <w:t>Resumen del Requerimiento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BEC1E" w14:textId="498C54E0" w:rsidR="00334BB2" w:rsidRDefault="00334BB2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hyperlink w:anchor="_Toc118225451" w:history="1">
            <w:r w:rsidRPr="00303F87">
              <w:rPr>
                <w:rStyle w:val="Hipervnculo"/>
                <w:noProof/>
              </w:rPr>
              <w:t>Campos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DF5DE" w14:textId="58D2AEA5" w:rsidR="00334BB2" w:rsidRDefault="00334BB2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hyperlink w:anchor="_Toc118225452" w:history="1">
            <w:r w:rsidRPr="00303F87">
              <w:rPr>
                <w:rStyle w:val="Hipervnculo"/>
                <w:noProof/>
              </w:rPr>
              <w:t>Radio Button tamaño pizza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E1D9D" w14:textId="34EC09D4" w:rsidR="00334BB2" w:rsidRDefault="00334BB2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hyperlink w:anchor="_Toc118225453" w:history="1">
            <w:r w:rsidRPr="00303F87">
              <w:rPr>
                <w:rStyle w:val="Hipervnculo"/>
                <w:noProof/>
              </w:rPr>
              <w:t>Checkbox ingredientes pizza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2F350" w14:textId="0B5BAE12" w:rsidR="00334BB2" w:rsidRDefault="00334BB2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hyperlink w:anchor="_Toc118225454" w:history="1">
            <w:r w:rsidRPr="00303F87">
              <w:rPr>
                <w:rStyle w:val="Hipervnculo"/>
                <w:noProof/>
              </w:rPr>
              <w:t>Calculo del 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D37C0" w14:textId="5971C856" w:rsidR="00334BB2" w:rsidRDefault="00334BB2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hyperlink w:anchor="_Toc118225455" w:history="1">
            <w:r w:rsidRPr="00303F87">
              <w:rPr>
                <w:rStyle w:val="Hipervnculo"/>
                <w:noProof/>
              </w:rPr>
              <w:t>CAPTURA DE LA PAGINA ENTERA REQUERIMIENTO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B53AC" w14:textId="4950ABF9" w:rsidR="00E523C3" w:rsidRPr="004C0AD1" w:rsidRDefault="00E523C3">
          <w:r w:rsidRPr="004C0AD1">
            <w:rPr>
              <w:b/>
              <w:lang w:bidi="es-ES"/>
            </w:rPr>
            <w:fldChar w:fldCharType="end"/>
          </w:r>
        </w:p>
      </w:sdtContent>
    </w:sdt>
    <w:p w14:paraId="6BC5D495" w14:textId="6C12F3D5" w:rsidR="00184B35" w:rsidRPr="004C0AD1" w:rsidRDefault="00622477" w:rsidP="00E523C3">
      <w:pPr>
        <w:pStyle w:val="Ttulo1"/>
      </w:pPr>
      <w:bookmarkStart w:id="0" w:name="_Hlk501114800"/>
      <w:bookmarkStart w:id="1" w:name="_Toc118225438"/>
      <w:r>
        <w:rPr>
          <w:lang w:bidi="es-ES"/>
        </w:rPr>
        <w:lastRenderedPageBreak/>
        <w:t>R</w:t>
      </w:r>
      <w:r w:rsidR="00E73FC1">
        <w:rPr>
          <w:lang w:bidi="es-ES"/>
        </w:rPr>
        <w:t>EQUERIMIENTO 1</w:t>
      </w:r>
      <w:bookmarkEnd w:id="1"/>
    </w:p>
    <w:bookmarkEnd w:id="0"/>
    <w:p w14:paraId="1F7955F0" w14:textId="77777777" w:rsidR="00E523C3" w:rsidRPr="004C0AD1" w:rsidRDefault="00E523C3" w:rsidP="00E523C3"/>
    <w:p w14:paraId="0CE28AC4" w14:textId="46249B51" w:rsidR="00E523C3" w:rsidRPr="004C0AD1" w:rsidRDefault="00622477" w:rsidP="00E523C3">
      <w:pPr>
        <w:pStyle w:val="Ttulo2"/>
      </w:pPr>
      <w:bookmarkStart w:id="2" w:name="_Toc118225439"/>
      <w:r>
        <w:t>Enunciado</w:t>
      </w:r>
      <w:bookmarkEnd w:id="2"/>
    </w:p>
    <w:p w14:paraId="52BA48EC" w14:textId="486EE544" w:rsidR="00622477" w:rsidRDefault="00622477" w:rsidP="0062247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Cs w:val="24"/>
          <w:lang w:eastAsia="es-ES"/>
        </w:rPr>
      </w:pPr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 xml:space="preserve">Se quiere generar una página web completamente por JavaScript, modificando el árbol DOM. La página web solo tendrá un contenedor (DIV) y sobre dicho contenedor y por medio de JavaScript se añadirán elementos a dicho contenedor. La temática de la web se deja libre al alumno. No es necesario usar CSS. Se valorará usar funciones propias de modificación del árbol DOM y no usar </w:t>
      </w:r>
      <w:proofErr w:type="spellStart"/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>innerHTML</w:t>
      </w:r>
      <w:proofErr w:type="spellEnd"/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>.</w:t>
      </w:r>
    </w:p>
    <w:p w14:paraId="4F8C74ED" w14:textId="77777777" w:rsidR="00622477" w:rsidRPr="00FE09D1" w:rsidRDefault="00622477" w:rsidP="0062247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Cs w:val="24"/>
          <w:lang w:eastAsia="es-ES"/>
        </w:rPr>
      </w:pPr>
    </w:p>
    <w:p w14:paraId="5A6E9737" w14:textId="77777777" w:rsidR="00622477" w:rsidRPr="00FE09D1" w:rsidRDefault="00622477" w:rsidP="0062247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Cs w:val="24"/>
          <w:lang w:eastAsia="es-ES"/>
        </w:rPr>
      </w:pPr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>Se añadirá al menos los siguientes elementos HTML a un formulario</w:t>
      </w:r>
    </w:p>
    <w:p w14:paraId="5FAC0121" w14:textId="77777777" w:rsidR="00622477" w:rsidRPr="00FE09D1" w:rsidRDefault="00622477" w:rsidP="0062247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095"/>
        <w:contextualSpacing w:val="0"/>
        <w:rPr>
          <w:rFonts w:ascii="Lato" w:eastAsia="Times New Roman" w:hAnsi="Lato" w:cs="Times New Roman"/>
          <w:color w:val="2D3B45"/>
          <w:szCs w:val="24"/>
          <w:lang w:eastAsia="es-ES"/>
        </w:rPr>
      </w:pPr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>Campos de texto donde poner el DNI, el nombre y los apellidos, la dirección y el teléfono.</w:t>
      </w:r>
    </w:p>
    <w:p w14:paraId="64B43B42" w14:textId="77777777" w:rsidR="00622477" w:rsidRPr="00FE09D1" w:rsidRDefault="00622477" w:rsidP="0062247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095"/>
        <w:contextualSpacing w:val="0"/>
        <w:rPr>
          <w:rFonts w:ascii="Lato" w:eastAsia="Times New Roman" w:hAnsi="Lato" w:cs="Times New Roman"/>
          <w:color w:val="2D3B45"/>
          <w:szCs w:val="24"/>
          <w:lang w:eastAsia="es-ES"/>
        </w:rPr>
      </w:pPr>
      <w:proofErr w:type="gramStart"/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>Dos radio</w:t>
      </w:r>
      <w:proofErr w:type="gramEnd"/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 xml:space="preserve"> </w:t>
      </w:r>
      <w:proofErr w:type="spellStart"/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>button</w:t>
      </w:r>
      <w:proofErr w:type="spellEnd"/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>, con 4 opciones a elegir</w:t>
      </w:r>
    </w:p>
    <w:p w14:paraId="71523EDF" w14:textId="77777777" w:rsidR="00622477" w:rsidRPr="00FE09D1" w:rsidRDefault="00622477" w:rsidP="0062247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095"/>
        <w:contextualSpacing w:val="0"/>
        <w:rPr>
          <w:rFonts w:ascii="Lato" w:eastAsia="Times New Roman" w:hAnsi="Lato" w:cs="Times New Roman"/>
          <w:color w:val="2D3B45"/>
          <w:szCs w:val="24"/>
          <w:lang w:eastAsia="es-ES"/>
        </w:rPr>
      </w:pPr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 xml:space="preserve">Cinco </w:t>
      </w:r>
      <w:proofErr w:type="spellStart"/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>checkbox</w:t>
      </w:r>
      <w:proofErr w:type="spellEnd"/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 xml:space="preserve"> diferentes</w:t>
      </w:r>
    </w:p>
    <w:p w14:paraId="7B42E06D" w14:textId="77777777" w:rsidR="00622477" w:rsidRPr="00FE09D1" w:rsidRDefault="00622477" w:rsidP="0062247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095"/>
        <w:contextualSpacing w:val="0"/>
        <w:rPr>
          <w:rFonts w:ascii="Lato" w:eastAsia="Times New Roman" w:hAnsi="Lato" w:cs="Times New Roman"/>
          <w:color w:val="2D3B45"/>
          <w:szCs w:val="24"/>
          <w:lang w:eastAsia="es-ES"/>
        </w:rPr>
      </w:pPr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>2 imágenes</w:t>
      </w:r>
    </w:p>
    <w:p w14:paraId="4FA8B9B2" w14:textId="77777777" w:rsidR="00622477" w:rsidRPr="00FE09D1" w:rsidRDefault="00622477" w:rsidP="0062247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095"/>
        <w:contextualSpacing w:val="0"/>
        <w:rPr>
          <w:rFonts w:ascii="Lato" w:eastAsia="Times New Roman" w:hAnsi="Lato" w:cs="Times New Roman"/>
          <w:color w:val="2D3B45"/>
          <w:szCs w:val="24"/>
          <w:lang w:eastAsia="es-ES"/>
        </w:rPr>
      </w:pPr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 xml:space="preserve">Un campo </w:t>
      </w:r>
      <w:proofErr w:type="spellStart"/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>select</w:t>
      </w:r>
      <w:proofErr w:type="spellEnd"/>
    </w:p>
    <w:p w14:paraId="16E8C47F" w14:textId="77777777" w:rsidR="00622477" w:rsidRPr="00FE09D1" w:rsidRDefault="00622477" w:rsidP="0062247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095"/>
        <w:contextualSpacing w:val="0"/>
        <w:rPr>
          <w:rFonts w:ascii="Lato" w:eastAsia="Times New Roman" w:hAnsi="Lato" w:cs="Times New Roman"/>
          <w:color w:val="2D3B45"/>
          <w:szCs w:val="24"/>
          <w:lang w:eastAsia="es-ES"/>
        </w:rPr>
      </w:pPr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 xml:space="preserve">Un </w:t>
      </w:r>
      <w:proofErr w:type="spellStart"/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>text</w:t>
      </w:r>
      <w:proofErr w:type="spellEnd"/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 xml:space="preserve"> </w:t>
      </w:r>
      <w:proofErr w:type="spellStart"/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>area</w:t>
      </w:r>
      <w:proofErr w:type="spellEnd"/>
    </w:p>
    <w:p w14:paraId="1C589FF1" w14:textId="51459546" w:rsidR="00236CD2" w:rsidRPr="004C0AD1" w:rsidRDefault="00236CD2" w:rsidP="00236CD2">
      <w:pPr>
        <w:pStyle w:val="Ttulo2"/>
      </w:pPr>
      <w:bookmarkStart w:id="3" w:name="_Toc118225440"/>
      <w:r>
        <w:t>Resumen del Requerimiento</w:t>
      </w:r>
      <w:bookmarkEnd w:id="3"/>
    </w:p>
    <w:p w14:paraId="0F59C0AA" w14:textId="112B19E9" w:rsidR="00E523C3" w:rsidRDefault="00236CD2" w:rsidP="00236CD2">
      <w:r>
        <w:t>El requerimiento 1 corresponde al archivo: ai1_req1.html</w:t>
      </w:r>
    </w:p>
    <w:p w14:paraId="3D8DA9C1" w14:textId="4C199601" w:rsidR="00236CD2" w:rsidRDefault="00236CD2" w:rsidP="00236CD2">
      <w:r>
        <w:t>El formulario en el script se llama: formulario</w:t>
      </w:r>
    </w:p>
    <w:p w14:paraId="0C9C8446" w14:textId="1E627280" w:rsidR="00236CD2" w:rsidRDefault="00236CD2" w:rsidP="00236CD2">
      <w:r>
        <w:t xml:space="preserve">Se ha añadido todo el código dentro de la función: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>(){}</w:t>
      </w:r>
    </w:p>
    <w:p w14:paraId="41CF4F7F" w14:textId="42B9BF4A" w:rsidR="00236CD2" w:rsidRPr="004C0AD1" w:rsidRDefault="00236CD2" w:rsidP="00236CD2">
      <w:r>
        <w:t xml:space="preserve">En el </w:t>
      </w:r>
      <w:proofErr w:type="spellStart"/>
      <w:r>
        <w:t>body</w:t>
      </w:r>
      <w:proofErr w:type="spellEnd"/>
      <w:r>
        <w:t xml:space="preserve"> solo se ha añadido un </w:t>
      </w:r>
      <w:proofErr w:type="spellStart"/>
      <w:r>
        <w:t>div</w:t>
      </w:r>
      <w:proofErr w:type="spellEnd"/>
      <w:r>
        <w:t xml:space="preserve"> con el id: </w:t>
      </w:r>
      <w:proofErr w:type="spellStart"/>
      <w:r>
        <w:t>divPrincipal</w:t>
      </w:r>
      <w:proofErr w:type="spellEnd"/>
    </w:p>
    <w:p w14:paraId="4379C9BD" w14:textId="67186354" w:rsidR="00622477" w:rsidRPr="006921F9" w:rsidRDefault="00622477" w:rsidP="006921F9">
      <w:pPr>
        <w:pStyle w:val="Ttulo2"/>
        <w:rPr>
          <w:rFonts w:asciiTheme="minorHAnsi" w:eastAsiaTheme="minorHAnsi" w:hAnsiTheme="minorHAnsi" w:cstheme="minorBidi"/>
          <w:b w:val="0"/>
          <w:bCs w:val="0"/>
          <w:sz w:val="24"/>
        </w:rPr>
      </w:pPr>
      <w:bookmarkStart w:id="4" w:name="_Toc118225441"/>
      <w:r>
        <w:t>Campos de texto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0"/>
        <w:gridCol w:w="6592"/>
      </w:tblGrid>
      <w:tr w:rsidR="00622477" w14:paraId="66EB70D0" w14:textId="77777777" w:rsidTr="00622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62434086" w14:textId="647BCFD0" w:rsidR="00622477" w:rsidRDefault="006921F9" w:rsidP="00236CD2">
            <w:pPr>
              <w:shd w:val="clear" w:color="auto" w:fill="FFFFFF"/>
              <w:spacing w:after="100" w:afterAutospacing="1" w:line="240" w:lineRule="auto"/>
              <w:contextualSpacing w:val="0"/>
            </w:pPr>
            <w:r>
              <w:t>CAPTURA</w:t>
            </w:r>
          </w:p>
        </w:tc>
        <w:tc>
          <w:tcPr>
            <w:tcW w:w="7329" w:type="dxa"/>
          </w:tcPr>
          <w:p w14:paraId="490F3184" w14:textId="523B8C0B" w:rsidR="00622477" w:rsidRDefault="006921F9" w:rsidP="006921F9">
            <w:r>
              <w:t>NOTAS</w:t>
            </w:r>
          </w:p>
        </w:tc>
      </w:tr>
      <w:tr w:rsidR="00622477" w14:paraId="36731818" w14:textId="77777777" w:rsidTr="00236CD2">
        <w:tc>
          <w:tcPr>
            <w:tcW w:w="2263" w:type="dxa"/>
          </w:tcPr>
          <w:p w14:paraId="53011415" w14:textId="4972BF37" w:rsidR="00622477" w:rsidRDefault="00236CD2" w:rsidP="00236CD2">
            <w:pPr>
              <w:shd w:val="clear" w:color="auto" w:fill="FFFFFF"/>
              <w:spacing w:after="100" w:afterAutospacing="1" w:line="240" w:lineRule="auto"/>
              <w:contextualSpacing w:val="0"/>
            </w:pPr>
            <w:r w:rsidRPr="00236CD2">
              <w:drawing>
                <wp:inline distT="0" distB="0" distL="0" distR="0" wp14:anchorId="521E8143" wp14:editId="7751D0D6">
                  <wp:extent cx="1752845" cy="905001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9" w:type="dxa"/>
            <w:vAlign w:val="top"/>
          </w:tcPr>
          <w:p w14:paraId="6B6C57D9" w14:textId="1FC5AEBF" w:rsidR="00622477" w:rsidRDefault="00236CD2" w:rsidP="00236CD2">
            <w:r>
              <w:t>Se ha</w:t>
            </w:r>
            <w:r w:rsidR="006921F9">
              <w:t xml:space="preserve"> puesto la leyenda</w:t>
            </w:r>
            <w:r>
              <w:t xml:space="preserve"> dentro de</w:t>
            </w:r>
            <w:r w:rsidR="006921F9">
              <w:t xml:space="preserve"> cada campo de texto. </w:t>
            </w:r>
          </w:p>
        </w:tc>
      </w:tr>
    </w:tbl>
    <w:p w14:paraId="362FA20F" w14:textId="253C75AD" w:rsidR="00E523C3" w:rsidRDefault="00E523C3" w:rsidP="00E523C3"/>
    <w:p w14:paraId="7935F8B8" w14:textId="2B90F2D7" w:rsidR="006921F9" w:rsidRDefault="00236CD2" w:rsidP="006921F9">
      <w:pPr>
        <w:pStyle w:val="Ttulo2"/>
      </w:pPr>
      <w:bookmarkStart w:id="5" w:name="_Toc118218371"/>
      <w:bookmarkStart w:id="6" w:name="_Toc118225442"/>
      <w:proofErr w:type="gramStart"/>
      <w:r>
        <w:t>D</w:t>
      </w:r>
      <w:bookmarkEnd w:id="5"/>
      <w:r>
        <w:t>os radio</w:t>
      </w:r>
      <w:proofErr w:type="gramEnd"/>
      <w:r>
        <w:t xml:space="preserve"> </w:t>
      </w:r>
      <w:proofErr w:type="spellStart"/>
      <w:r>
        <w:t>button</w:t>
      </w:r>
      <w:proofErr w:type="spellEnd"/>
      <w:r>
        <w:t xml:space="preserve"> con 4 opciones a elegir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6620"/>
      </w:tblGrid>
      <w:tr w:rsidR="006921F9" w14:paraId="500BD354" w14:textId="77777777" w:rsidTr="00692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2" w:type="dxa"/>
          </w:tcPr>
          <w:p w14:paraId="26939FE2" w14:textId="6F5197BC" w:rsidR="006921F9" w:rsidRDefault="006921F9" w:rsidP="006A0DEA">
            <w:pPr>
              <w:shd w:val="clear" w:color="auto" w:fill="FFFFFF"/>
              <w:spacing w:after="100" w:afterAutospacing="1" w:line="240" w:lineRule="auto"/>
              <w:contextualSpacing w:val="0"/>
            </w:pPr>
            <w:r>
              <w:t>CAPTURA</w:t>
            </w:r>
          </w:p>
        </w:tc>
        <w:tc>
          <w:tcPr>
            <w:tcW w:w="6620" w:type="dxa"/>
          </w:tcPr>
          <w:p w14:paraId="08697074" w14:textId="5811EF84" w:rsidR="006921F9" w:rsidRDefault="006921F9" w:rsidP="006921F9">
            <w:r>
              <w:t>NOTAS</w:t>
            </w:r>
          </w:p>
        </w:tc>
      </w:tr>
      <w:tr w:rsidR="006921F9" w14:paraId="3D92DCCB" w14:textId="77777777" w:rsidTr="006921F9">
        <w:tc>
          <w:tcPr>
            <w:tcW w:w="2972" w:type="dxa"/>
          </w:tcPr>
          <w:p w14:paraId="69FB871F" w14:textId="77777777" w:rsidR="006921F9" w:rsidRDefault="006921F9" w:rsidP="006A0DEA">
            <w:pPr>
              <w:shd w:val="clear" w:color="auto" w:fill="FFFFFF"/>
              <w:spacing w:after="100" w:afterAutospacing="1" w:line="240" w:lineRule="auto"/>
              <w:contextualSpacing w:val="0"/>
            </w:pPr>
            <w:r w:rsidRPr="006921F9">
              <w:drawing>
                <wp:inline distT="0" distB="0" distL="0" distR="0" wp14:anchorId="592072D1" wp14:editId="7151481F">
                  <wp:extent cx="1665027" cy="419209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389" cy="421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71867" w14:textId="4AD7C01D" w:rsidR="006921F9" w:rsidRDefault="006921F9" w:rsidP="006A0DEA">
            <w:pPr>
              <w:shd w:val="clear" w:color="auto" w:fill="FFFFFF"/>
              <w:spacing w:after="100" w:afterAutospacing="1" w:line="240" w:lineRule="auto"/>
              <w:contextualSpacing w:val="0"/>
            </w:pPr>
            <w:r w:rsidRPr="006921F9">
              <w:drawing>
                <wp:inline distT="0" distB="0" distL="0" distR="0" wp14:anchorId="51F1E9AF" wp14:editId="62F66A8A">
                  <wp:extent cx="1583140" cy="39028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995" cy="39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20" w:type="dxa"/>
            <w:vAlign w:val="top"/>
          </w:tcPr>
          <w:p w14:paraId="3B300DEC" w14:textId="48F8F6FE" w:rsidR="006921F9" w:rsidRDefault="00766847" w:rsidP="006A0DEA">
            <w:proofErr w:type="gramStart"/>
            <w:r>
              <w:t>Los radio</w:t>
            </w:r>
            <w:proofErr w:type="gramEnd"/>
            <w:r w:rsidR="006921F9">
              <w:t xml:space="preserve"> </w:t>
            </w:r>
            <w:proofErr w:type="spellStart"/>
            <w:r w:rsidR="006921F9">
              <w:t>button</w:t>
            </w:r>
            <w:proofErr w:type="spellEnd"/>
            <w:r w:rsidR="006921F9">
              <w:t xml:space="preserve"> se han puesto dentro de unos </w:t>
            </w:r>
            <w:proofErr w:type="spellStart"/>
            <w:r w:rsidR="006921F9">
              <w:t>fieldset</w:t>
            </w:r>
            <w:proofErr w:type="spellEnd"/>
            <w:r w:rsidR="006921F9">
              <w:t xml:space="preserve"> y un </w:t>
            </w:r>
            <w:proofErr w:type="spellStart"/>
            <w:r w:rsidR="006921F9">
              <w:t>legend</w:t>
            </w:r>
            <w:proofErr w:type="spellEnd"/>
            <w:r w:rsidR="006921F9">
              <w:t xml:space="preserve"> que los identifica y encuadra.</w:t>
            </w:r>
            <w:r w:rsidR="009610E0">
              <w:t xml:space="preserve"> El primer radio </w:t>
            </w:r>
            <w:proofErr w:type="spellStart"/>
            <w:r w:rsidR="009610E0">
              <w:t>button</w:t>
            </w:r>
            <w:proofErr w:type="spellEnd"/>
            <w:r w:rsidR="009610E0">
              <w:t xml:space="preserve"> se ha realizado con </w:t>
            </w:r>
            <w:proofErr w:type="spellStart"/>
            <w:r w:rsidR="009610E0">
              <w:t>for</w:t>
            </w:r>
            <w:proofErr w:type="spellEnd"/>
            <w:r w:rsidR="009610E0">
              <w:t xml:space="preserve"> y el segundo a capón con texto solo para comprobar que también podíamos crearlo </w:t>
            </w:r>
            <w:proofErr w:type="gramStart"/>
            <w:r w:rsidR="009610E0">
              <w:t>así</w:t>
            </w:r>
            <w:proofErr w:type="gramEnd"/>
            <w:r w:rsidR="009610E0">
              <w:t xml:space="preserve"> aunque sabemos que no es la mejor opción.</w:t>
            </w:r>
          </w:p>
        </w:tc>
      </w:tr>
    </w:tbl>
    <w:p w14:paraId="1B7B2200" w14:textId="7485A1CB" w:rsidR="00236CD2" w:rsidRDefault="00236CD2" w:rsidP="00236CD2"/>
    <w:p w14:paraId="189EAF68" w14:textId="6FED1D03" w:rsidR="00236CD2" w:rsidRPr="004C0AD1" w:rsidRDefault="00236CD2" w:rsidP="00236CD2">
      <w:pPr>
        <w:pStyle w:val="Ttulo2"/>
      </w:pPr>
      <w:bookmarkStart w:id="7" w:name="_Toc118225443"/>
      <w:r>
        <w:t xml:space="preserve">Cinco </w:t>
      </w:r>
      <w:proofErr w:type="spellStart"/>
      <w:r>
        <w:t>checkbox</w:t>
      </w:r>
      <w:proofErr w:type="spellEnd"/>
      <w:r>
        <w:t xml:space="preserve"> diferentes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6620"/>
      </w:tblGrid>
      <w:tr w:rsidR="00654D8E" w14:paraId="371C485B" w14:textId="77777777" w:rsidTr="006A0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2" w:type="dxa"/>
          </w:tcPr>
          <w:p w14:paraId="4973D887" w14:textId="77777777" w:rsidR="00654D8E" w:rsidRDefault="00654D8E" w:rsidP="006A0DEA">
            <w:pPr>
              <w:shd w:val="clear" w:color="auto" w:fill="FFFFFF"/>
              <w:spacing w:after="100" w:afterAutospacing="1" w:line="240" w:lineRule="auto"/>
              <w:contextualSpacing w:val="0"/>
            </w:pPr>
            <w:r>
              <w:t>CAPTURA</w:t>
            </w:r>
          </w:p>
        </w:tc>
        <w:tc>
          <w:tcPr>
            <w:tcW w:w="6620" w:type="dxa"/>
          </w:tcPr>
          <w:p w14:paraId="7C467C52" w14:textId="77777777" w:rsidR="00654D8E" w:rsidRDefault="00654D8E" w:rsidP="006A0DEA">
            <w:r>
              <w:t>NOTAS</w:t>
            </w:r>
          </w:p>
        </w:tc>
      </w:tr>
      <w:tr w:rsidR="00654D8E" w14:paraId="60C2E81C" w14:textId="77777777" w:rsidTr="006A0DEA">
        <w:tc>
          <w:tcPr>
            <w:tcW w:w="2972" w:type="dxa"/>
          </w:tcPr>
          <w:p w14:paraId="3F062F13" w14:textId="3684B605" w:rsidR="00654D8E" w:rsidRDefault="00654D8E" w:rsidP="00654D8E">
            <w:pPr>
              <w:shd w:val="clear" w:color="auto" w:fill="FFFFFF"/>
              <w:spacing w:after="100" w:afterAutospacing="1" w:line="240" w:lineRule="auto"/>
              <w:contextualSpacing w:val="0"/>
              <w:jc w:val="center"/>
            </w:pPr>
            <w:r w:rsidRPr="00654D8E">
              <w:drawing>
                <wp:inline distT="0" distB="0" distL="0" distR="0" wp14:anchorId="4EBA052C" wp14:editId="184FC783">
                  <wp:extent cx="1289713" cy="1062509"/>
                  <wp:effectExtent l="0" t="0" r="5715" b="4445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007" cy="106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20" w:type="dxa"/>
            <w:vAlign w:val="top"/>
          </w:tcPr>
          <w:p w14:paraId="6B48BE8C" w14:textId="3DE35D8B" w:rsidR="00654D8E" w:rsidRDefault="00654D8E" w:rsidP="006A0DEA">
            <w:r>
              <w:t xml:space="preserve">Se han creado los cinco </w:t>
            </w:r>
            <w:proofErr w:type="spellStart"/>
            <w:r>
              <w:t>checkbox</w:t>
            </w:r>
            <w:proofErr w:type="spellEnd"/>
          </w:p>
        </w:tc>
      </w:tr>
    </w:tbl>
    <w:p w14:paraId="4FDCBB19" w14:textId="7EE474F1" w:rsidR="00236CD2" w:rsidRPr="004C0AD1" w:rsidRDefault="00236CD2" w:rsidP="00236CD2">
      <w:pPr>
        <w:pStyle w:val="Ttulo2"/>
      </w:pPr>
      <w:bookmarkStart w:id="8" w:name="_Toc118225444"/>
      <w:r>
        <w:t>Dos imágenes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6620"/>
      </w:tblGrid>
      <w:tr w:rsidR="009610E0" w14:paraId="256DE036" w14:textId="77777777" w:rsidTr="006A0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2" w:type="dxa"/>
          </w:tcPr>
          <w:p w14:paraId="42246976" w14:textId="77777777" w:rsidR="009610E0" w:rsidRDefault="009610E0" w:rsidP="006A0DEA">
            <w:pPr>
              <w:shd w:val="clear" w:color="auto" w:fill="FFFFFF"/>
              <w:spacing w:after="100" w:afterAutospacing="1" w:line="240" w:lineRule="auto"/>
              <w:contextualSpacing w:val="0"/>
            </w:pPr>
            <w:r>
              <w:t>CAPTURA</w:t>
            </w:r>
          </w:p>
        </w:tc>
        <w:tc>
          <w:tcPr>
            <w:tcW w:w="6620" w:type="dxa"/>
          </w:tcPr>
          <w:p w14:paraId="09EEB3A1" w14:textId="77777777" w:rsidR="009610E0" w:rsidRDefault="009610E0" w:rsidP="006A0DEA">
            <w:r>
              <w:t>NOTAS</w:t>
            </w:r>
          </w:p>
        </w:tc>
      </w:tr>
      <w:tr w:rsidR="009610E0" w14:paraId="58D6689F" w14:textId="77777777" w:rsidTr="006A0DEA">
        <w:tc>
          <w:tcPr>
            <w:tcW w:w="2972" w:type="dxa"/>
          </w:tcPr>
          <w:p w14:paraId="033F3E5B" w14:textId="5C6DF196" w:rsidR="009610E0" w:rsidRDefault="009610E0" w:rsidP="006A0DEA">
            <w:pPr>
              <w:shd w:val="clear" w:color="auto" w:fill="FFFFFF"/>
              <w:spacing w:after="100" w:afterAutospacing="1" w:line="240" w:lineRule="auto"/>
              <w:contextualSpacing w:val="0"/>
              <w:jc w:val="center"/>
            </w:pPr>
            <w:r w:rsidRPr="009610E0">
              <w:drawing>
                <wp:inline distT="0" distB="0" distL="0" distR="0" wp14:anchorId="00D9E9CD" wp14:editId="65FDE157">
                  <wp:extent cx="1037230" cy="765049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242" cy="771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20" w:type="dxa"/>
            <w:vAlign w:val="top"/>
          </w:tcPr>
          <w:p w14:paraId="2C47C828" w14:textId="0FC7F880" w:rsidR="009610E0" w:rsidRDefault="009610E0" w:rsidP="006A0DEA">
            <w:r>
              <w:t xml:space="preserve">Se insertan las dos imágenes que se encuentran dentro de la carpeta </w:t>
            </w:r>
            <w:proofErr w:type="spellStart"/>
            <w:r>
              <w:t>images</w:t>
            </w:r>
            <w:proofErr w:type="spellEnd"/>
            <w:r>
              <w:t>.</w:t>
            </w:r>
          </w:p>
        </w:tc>
      </w:tr>
    </w:tbl>
    <w:p w14:paraId="1932A7E8" w14:textId="5B14A5AB" w:rsidR="00236CD2" w:rsidRDefault="00236CD2" w:rsidP="00236CD2"/>
    <w:p w14:paraId="09BEE402" w14:textId="252CF150" w:rsidR="006921F9" w:rsidRDefault="00236CD2" w:rsidP="006921F9">
      <w:pPr>
        <w:pStyle w:val="Ttulo2"/>
      </w:pPr>
      <w:bookmarkStart w:id="9" w:name="_Toc118225445"/>
      <w:r>
        <w:t xml:space="preserve">Un campo </w:t>
      </w:r>
      <w:proofErr w:type="spellStart"/>
      <w:r>
        <w:t>select</w:t>
      </w:r>
      <w:bookmarkEnd w:id="9"/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620"/>
      </w:tblGrid>
      <w:tr w:rsidR="006921F9" w14:paraId="34FF7D5E" w14:textId="77777777" w:rsidTr="00692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972" w:type="dxa"/>
          </w:tcPr>
          <w:p w14:paraId="7B3DE223" w14:textId="5B68C343" w:rsidR="006921F9" w:rsidRDefault="006921F9" w:rsidP="006921F9">
            <w:pPr>
              <w:shd w:val="clear" w:color="auto" w:fill="FFFFFF"/>
              <w:spacing w:after="100" w:afterAutospacing="1" w:line="240" w:lineRule="auto"/>
              <w:ind w:left="0"/>
              <w:contextualSpacing w:val="0"/>
            </w:pPr>
            <w:r>
              <w:t>CAPTURA</w:t>
            </w:r>
          </w:p>
        </w:tc>
        <w:tc>
          <w:tcPr>
            <w:tcW w:w="6620" w:type="dxa"/>
          </w:tcPr>
          <w:p w14:paraId="10194883" w14:textId="77282C8B" w:rsidR="006921F9" w:rsidRDefault="006921F9" w:rsidP="006921F9">
            <w:pPr>
              <w:spacing w:after="240"/>
              <w:ind w:left="0"/>
            </w:pPr>
            <w:r>
              <w:t>NOTAS</w:t>
            </w:r>
          </w:p>
        </w:tc>
      </w:tr>
      <w:tr w:rsidR="006921F9" w14:paraId="0D5E9E0E" w14:textId="77777777" w:rsidTr="006921F9">
        <w:trPr>
          <w:jc w:val="center"/>
        </w:trPr>
        <w:tc>
          <w:tcPr>
            <w:tcW w:w="2972" w:type="dxa"/>
            <w:vAlign w:val="top"/>
          </w:tcPr>
          <w:p w14:paraId="48794655" w14:textId="07647F14" w:rsidR="006921F9" w:rsidRDefault="006921F9" w:rsidP="006921F9">
            <w:pPr>
              <w:shd w:val="clear" w:color="auto" w:fill="FFFFFF"/>
              <w:spacing w:after="100" w:afterAutospacing="1" w:line="240" w:lineRule="auto"/>
              <w:contextualSpacing w:val="0"/>
              <w:jc w:val="center"/>
            </w:pPr>
            <w:r w:rsidRPr="006921F9">
              <w:drawing>
                <wp:inline distT="0" distB="0" distL="0" distR="0" wp14:anchorId="356BC9E7" wp14:editId="35B48B83">
                  <wp:extent cx="798395" cy="872093"/>
                  <wp:effectExtent l="0" t="0" r="1905" b="444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631" cy="875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BF3C8" w14:textId="4921E07A" w:rsidR="006921F9" w:rsidRDefault="006921F9" w:rsidP="006921F9">
            <w:pPr>
              <w:shd w:val="clear" w:color="auto" w:fill="FFFFFF"/>
              <w:spacing w:after="100" w:afterAutospacing="1" w:line="240" w:lineRule="auto"/>
              <w:contextualSpacing w:val="0"/>
              <w:jc w:val="center"/>
            </w:pPr>
          </w:p>
        </w:tc>
        <w:tc>
          <w:tcPr>
            <w:tcW w:w="6620" w:type="dxa"/>
            <w:vAlign w:val="top"/>
          </w:tcPr>
          <w:p w14:paraId="671435BE" w14:textId="160F0806" w:rsidR="006921F9" w:rsidRDefault="006921F9" w:rsidP="006921F9">
            <w:r>
              <w:t xml:space="preserve">Se ha creado el </w:t>
            </w:r>
            <w:proofErr w:type="spellStart"/>
            <w:r>
              <w:t>select</w:t>
            </w:r>
            <w:proofErr w:type="spellEnd"/>
            <w:r>
              <w:t xml:space="preserve"> con cuatro opciones. También se ha metido dentro de un </w:t>
            </w:r>
            <w:proofErr w:type="spellStart"/>
            <w:r>
              <w:t>fieldset</w:t>
            </w:r>
            <w:proofErr w:type="spellEnd"/>
            <w:r>
              <w:t xml:space="preserve"> con su </w:t>
            </w:r>
            <w:proofErr w:type="spellStart"/>
            <w:r>
              <w:t>legend</w:t>
            </w:r>
            <w:proofErr w:type="spellEnd"/>
            <w:r>
              <w:t xml:space="preserve"> correspondiente.</w:t>
            </w:r>
          </w:p>
        </w:tc>
      </w:tr>
    </w:tbl>
    <w:p w14:paraId="4CFA9FBA" w14:textId="2738611C" w:rsidR="00236CD2" w:rsidRDefault="00236CD2" w:rsidP="00236CD2"/>
    <w:p w14:paraId="135955D9" w14:textId="58FFF440" w:rsidR="006921F9" w:rsidRDefault="00236CD2" w:rsidP="006921F9">
      <w:pPr>
        <w:pStyle w:val="Ttulo2"/>
      </w:pPr>
      <w:bookmarkStart w:id="10" w:name="_Toc118225446"/>
      <w:r>
        <w:t xml:space="preserve">Un </w:t>
      </w:r>
      <w:proofErr w:type="spellStart"/>
      <w:r>
        <w:t>text</w:t>
      </w:r>
      <w:proofErr w:type="spellEnd"/>
      <w:r>
        <w:t xml:space="preserve"> área</w:t>
      </w:r>
      <w:bookmarkEnd w:id="1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620"/>
      </w:tblGrid>
      <w:tr w:rsidR="006921F9" w14:paraId="46B0986E" w14:textId="77777777" w:rsidTr="006A0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972" w:type="dxa"/>
          </w:tcPr>
          <w:p w14:paraId="653F2F8F" w14:textId="77777777" w:rsidR="006921F9" w:rsidRDefault="006921F9" w:rsidP="006A0DEA">
            <w:pPr>
              <w:shd w:val="clear" w:color="auto" w:fill="FFFFFF"/>
              <w:spacing w:after="100" w:afterAutospacing="1" w:line="240" w:lineRule="auto"/>
              <w:ind w:left="0"/>
              <w:contextualSpacing w:val="0"/>
            </w:pPr>
            <w:r>
              <w:t>CAPTURA</w:t>
            </w:r>
          </w:p>
        </w:tc>
        <w:tc>
          <w:tcPr>
            <w:tcW w:w="6620" w:type="dxa"/>
          </w:tcPr>
          <w:p w14:paraId="441076F6" w14:textId="77777777" w:rsidR="006921F9" w:rsidRDefault="006921F9" w:rsidP="006A0DEA">
            <w:pPr>
              <w:spacing w:after="240"/>
              <w:ind w:left="0"/>
            </w:pPr>
            <w:r>
              <w:t>NOTAS</w:t>
            </w:r>
          </w:p>
        </w:tc>
      </w:tr>
      <w:tr w:rsidR="006921F9" w14:paraId="38AA9ED6" w14:textId="77777777" w:rsidTr="006A0DEA">
        <w:trPr>
          <w:jc w:val="center"/>
        </w:trPr>
        <w:tc>
          <w:tcPr>
            <w:tcW w:w="2972" w:type="dxa"/>
            <w:vAlign w:val="top"/>
          </w:tcPr>
          <w:p w14:paraId="7FD47E5C" w14:textId="4C776E71" w:rsidR="006921F9" w:rsidRDefault="006921F9" w:rsidP="006A0DEA">
            <w:pPr>
              <w:shd w:val="clear" w:color="auto" w:fill="FFFFFF"/>
              <w:spacing w:after="100" w:afterAutospacing="1" w:line="240" w:lineRule="auto"/>
              <w:contextualSpacing w:val="0"/>
              <w:jc w:val="center"/>
            </w:pPr>
            <w:r w:rsidRPr="006921F9">
              <w:rPr>
                <w:lang w:bidi="es-ES"/>
              </w:rPr>
              <w:drawing>
                <wp:inline distT="0" distB="0" distL="0" distR="0" wp14:anchorId="1CD4CD34" wp14:editId="7E016893">
                  <wp:extent cx="1351128" cy="595298"/>
                  <wp:effectExtent l="0" t="0" r="1905" b="0"/>
                  <wp:docPr id="19" name="Imagen 19" descr="Texto, Tabl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Texto, Tabla&#10;&#10;Descripción generada automáticamente con confianza media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199" cy="604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009DCA" w14:textId="77777777" w:rsidR="006921F9" w:rsidRDefault="006921F9" w:rsidP="006A0DEA">
            <w:pPr>
              <w:shd w:val="clear" w:color="auto" w:fill="FFFFFF"/>
              <w:spacing w:after="100" w:afterAutospacing="1" w:line="240" w:lineRule="auto"/>
              <w:contextualSpacing w:val="0"/>
              <w:jc w:val="center"/>
            </w:pPr>
          </w:p>
        </w:tc>
        <w:tc>
          <w:tcPr>
            <w:tcW w:w="6620" w:type="dxa"/>
            <w:vAlign w:val="top"/>
          </w:tcPr>
          <w:p w14:paraId="30B2065B" w14:textId="0198ABB5" w:rsidR="006921F9" w:rsidRDefault="006921F9" w:rsidP="006A0DEA">
            <w:r>
              <w:t xml:space="preserve">Se ha creado el </w:t>
            </w:r>
            <w:proofErr w:type="spellStart"/>
            <w:r>
              <w:t>text</w:t>
            </w:r>
            <w:proofErr w:type="spellEnd"/>
            <w:r>
              <w:t xml:space="preserve"> área dentro de</w:t>
            </w:r>
            <w:r>
              <w:t xml:space="preserve"> un </w:t>
            </w:r>
            <w:proofErr w:type="spellStart"/>
            <w:r>
              <w:t>fieldset</w:t>
            </w:r>
            <w:proofErr w:type="spellEnd"/>
            <w:r>
              <w:t xml:space="preserve"> con su </w:t>
            </w:r>
            <w:proofErr w:type="spellStart"/>
            <w:r>
              <w:t>legend</w:t>
            </w:r>
            <w:proofErr w:type="spellEnd"/>
            <w:r>
              <w:t xml:space="preserve"> correspondiente</w:t>
            </w:r>
            <w:r>
              <w:t xml:space="preserve"> y texto que indica donde poner el cursor para escribir.</w:t>
            </w:r>
          </w:p>
        </w:tc>
      </w:tr>
    </w:tbl>
    <w:p w14:paraId="56C35330" w14:textId="5058060A" w:rsidR="00766847" w:rsidRDefault="00766847" w:rsidP="00236CD2"/>
    <w:p w14:paraId="5BEC81A0" w14:textId="77777777" w:rsidR="00766847" w:rsidRDefault="00766847">
      <w:pPr>
        <w:spacing w:after="180" w:line="336" w:lineRule="auto"/>
        <w:contextualSpacing w:val="0"/>
      </w:pPr>
      <w:r>
        <w:br w:type="page"/>
      </w:r>
    </w:p>
    <w:p w14:paraId="2112F989" w14:textId="4C954E12" w:rsidR="00766847" w:rsidRDefault="00766847" w:rsidP="00766847">
      <w:pPr>
        <w:pStyle w:val="Ttulo2"/>
      </w:pPr>
      <w:bookmarkStart w:id="11" w:name="_Toc118225447"/>
      <w:r>
        <w:lastRenderedPageBreak/>
        <w:t>CAPTURA DE LA PAGINA ENTERA</w:t>
      </w:r>
      <w:r w:rsidR="00E72367">
        <w:t xml:space="preserve"> REQUERIMIENTO 1</w:t>
      </w:r>
      <w:bookmarkEnd w:id="11"/>
    </w:p>
    <w:p w14:paraId="7BA8DBCC" w14:textId="61FB7C56" w:rsidR="00D476F7" w:rsidRPr="004C0AD1" w:rsidRDefault="009610E0">
      <w:pPr>
        <w:spacing w:after="180" w:line="336" w:lineRule="auto"/>
        <w:contextualSpacing w:val="0"/>
        <w:rPr>
          <w:b/>
          <w:kern w:val="20"/>
        </w:rPr>
      </w:pPr>
      <w:r w:rsidRPr="009610E0">
        <w:rPr>
          <w:lang w:bidi="es-ES"/>
        </w:rPr>
        <w:drawing>
          <wp:inline distT="0" distB="0" distL="0" distR="0" wp14:anchorId="07DDEBED" wp14:editId="67B0A02A">
            <wp:extent cx="4039164" cy="7906853"/>
            <wp:effectExtent l="0" t="0" r="0" b="0"/>
            <wp:docPr id="40" name="Imagen 4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6F7" w:rsidRPr="004C0AD1">
        <w:rPr>
          <w:lang w:bidi="es-ES"/>
        </w:rPr>
        <w:br w:type="page"/>
      </w:r>
    </w:p>
    <w:p w14:paraId="50FBD137" w14:textId="3F21FA6E" w:rsidR="002063EE" w:rsidRPr="004C0AD1" w:rsidRDefault="00622477" w:rsidP="002063EE">
      <w:pPr>
        <w:pStyle w:val="Ttulo1"/>
      </w:pPr>
      <w:bookmarkStart w:id="12" w:name="_Toc118225448"/>
      <w:r>
        <w:rPr>
          <w:lang w:bidi="es-ES"/>
        </w:rPr>
        <w:lastRenderedPageBreak/>
        <w:t>REQUERIMIENTO 2</w:t>
      </w:r>
      <w:bookmarkEnd w:id="12"/>
    </w:p>
    <w:p w14:paraId="679608B7" w14:textId="77777777" w:rsidR="002063EE" w:rsidRPr="004C0AD1" w:rsidRDefault="002063EE" w:rsidP="002063EE"/>
    <w:p w14:paraId="158B1701" w14:textId="77777777" w:rsidR="00180A0C" w:rsidRPr="004C0AD1" w:rsidRDefault="00180A0C" w:rsidP="00180A0C">
      <w:pPr>
        <w:pStyle w:val="Ttulo2"/>
      </w:pPr>
      <w:bookmarkStart w:id="13" w:name="_Toc118225449"/>
      <w:r>
        <w:t>Enunciado</w:t>
      </w:r>
      <w:bookmarkEnd w:id="13"/>
    </w:p>
    <w:p w14:paraId="59CD457E" w14:textId="77777777" w:rsidR="00577113" w:rsidRPr="00FE09D1" w:rsidRDefault="00577113" w:rsidP="0057711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Cs w:val="24"/>
          <w:lang w:eastAsia="es-ES"/>
        </w:rPr>
      </w:pPr>
      <w:r w:rsidRPr="00FE09D1">
        <w:rPr>
          <w:rFonts w:ascii="Lato" w:eastAsia="Times New Roman" w:hAnsi="Lato" w:cs="Times New Roman"/>
          <w:b/>
          <w:bCs/>
          <w:color w:val="2D3B45"/>
          <w:szCs w:val="24"/>
          <w:lang w:eastAsia="es-ES"/>
        </w:rPr>
        <w:t>Requerimiento 2</w:t>
      </w:r>
    </w:p>
    <w:p w14:paraId="32EFD621" w14:textId="77777777" w:rsidR="00577113" w:rsidRPr="00FE09D1" w:rsidRDefault="00577113" w:rsidP="0057711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Cs w:val="24"/>
          <w:lang w:eastAsia="es-ES"/>
        </w:rPr>
      </w:pPr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>En esta actividad debes desarrollar un formulario completo, sin envío al servidor, que sirva para dar de alta un pedido de una pizza dentro de una web de una pizzería.</w:t>
      </w:r>
    </w:p>
    <w:p w14:paraId="35F68449" w14:textId="77777777" w:rsidR="00577113" w:rsidRPr="00FE09D1" w:rsidRDefault="00577113" w:rsidP="0057711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Cs w:val="24"/>
          <w:lang w:eastAsia="es-ES"/>
        </w:rPr>
      </w:pPr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>Los campos del formulario son los siguientes:</w:t>
      </w:r>
    </w:p>
    <w:p w14:paraId="4D3DA542" w14:textId="77777777" w:rsidR="00577113" w:rsidRPr="00FE09D1" w:rsidRDefault="00577113" w:rsidP="0057711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095"/>
        <w:contextualSpacing w:val="0"/>
        <w:rPr>
          <w:rFonts w:ascii="Lato" w:eastAsia="Times New Roman" w:hAnsi="Lato" w:cs="Times New Roman"/>
          <w:color w:val="2D3B45"/>
          <w:szCs w:val="24"/>
          <w:lang w:eastAsia="es-ES"/>
        </w:rPr>
      </w:pPr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>Nombre</w:t>
      </w:r>
    </w:p>
    <w:p w14:paraId="50F9AC6B" w14:textId="77777777" w:rsidR="00577113" w:rsidRPr="00FE09D1" w:rsidRDefault="00577113" w:rsidP="0057711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095"/>
        <w:contextualSpacing w:val="0"/>
        <w:rPr>
          <w:rFonts w:ascii="Lato" w:eastAsia="Times New Roman" w:hAnsi="Lato" w:cs="Times New Roman"/>
          <w:color w:val="2D3B45"/>
          <w:szCs w:val="24"/>
          <w:lang w:eastAsia="es-ES"/>
        </w:rPr>
      </w:pPr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>Dirección</w:t>
      </w:r>
    </w:p>
    <w:p w14:paraId="15585DBD" w14:textId="77777777" w:rsidR="00577113" w:rsidRPr="00FE09D1" w:rsidRDefault="00577113" w:rsidP="0057711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095"/>
        <w:contextualSpacing w:val="0"/>
        <w:rPr>
          <w:rFonts w:ascii="Lato" w:eastAsia="Times New Roman" w:hAnsi="Lato" w:cs="Times New Roman"/>
          <w:color w:val="2D3B45"/>
          <w:szCs w:val="24"/>
          <w:lang w:eastAsia="es-ES"/>
        </w:rPr>
      </w:pPr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>Teléfono</w:t>
      </w:r>
    </w:p>
    <w:p w14:paraId="7A10DF78" w14:textId="77777777" w:rsidR="00577113" w:rsidRPr="00FE09D1" w:rsidRDefault="00577113" w:rsidP="0057711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095"/>
        <w:contextualSpacing w:val="0"/>
        <w:rPr>
          <w:rFonts w:ascii="Lato" w:eastAsia="Times New Roman" w:hAnsi="Lato" w:cs="Times New Roman"/>
          <w:color w:val="2D3B45"/>
          <w:szCs w:val="24"/>
          <w:lang w:eastAsia="es-ES"/>
        </w:rPr>
      </w:pPr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>Email</w:t>
      </w:r>
    </w:p>
    <w:p w14:paraId="7459E731" w14:textId="77777777" w:rsidR="00577113" w:rsidRPr="00FE09D1" w:rsidRDefault="00577113" w:rsidP="0057711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095"/>
        <w:contextualSpacing w:val="0"/>
        <w:rPr>
          <w:rFonts w:ascii="Lato" w:eastAsia="Times New Roman" w:hAnsi="Lato" w:cs="Times New Roman"/>
          <w:color w:val="2D3B45"/>
          <w:szCs w:val="24"/>
          <w:lang w:eastAsia="es-ES"/>
        </w:rPr>
      </w:pPr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 xml:space="preserve">Un radio </w:t>
      </w:r>
      <w:proofErr w:type="spellStart"/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>button</w:t>
      </w:r>
      <w:proofErr w:type="spellEnd"/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 xml:space="preserve"> con el tamaño de la pizza, pudiendo ser pequeña, mediana o grande</w:t>
      </w:r>
    </w:p>
    <w:p w14:paraId="38073285" w14:textId="77777777" w:rsidR="00577113" w:rsidRPr="00FE09D1" w:rsidRDefault="00577113" w:rsidP="0057711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095"/>
        <w:contextualSpacing w:val="0"/>
        <w:rPr>
          <w:rFonts w:ascii="Lato" w:eastAsia="Times New Roman" w:hAnsi="Lato" w:cs="Times New Roman"/>
          <w:color w:val="2D3B45"/>
          <w:szCs w:val="24"/>
          <w:lang w:eastAsia="es-ES"/>
        </w:rPr>
      </w:pPr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 xml:space="preserve">4 </w:t>
      </w:r>
      <w:proofErr w:type="spellStart"/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>Checkbox</w:t>
      </w:r>
      <w:proofErr w:type="spellEnd"/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 xml:space="preserve"> con los diferentes ingredientes de la pizza</w:t>
      </w:r>
    </w:p>
    <w:p w14:paraId="0729EB91" w14:textId="77777777" w:rsidR="00577113" w:rsidRPr="00FE09D1" w:rsidRDefault="00577113" w:rsidP="0057711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095"/>
        <w:contextualSpacing w:val="0"/>
        <w:rPr>
          <w:rFonts w:ascii="Lato" w:eastAsia="Times New Roman" w:hAnsi="Lato" w:cs="Times New Roman"/>
          <w:color w:val="2D3B45"/>
          <w:szCs w:val="24"/>
          <w:lang w:eastAsia="es-ES"/>
        </w:rPr>
      </w:pPr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>Un botón de procesar el pedido</w:t>
      </w:r>
    </w:p>
    <w:p w14:paraId="6E3EC595" w14:textId="77777777" w:rsidR="00577113" w:rsidRPr="00FE09D1" w:rsidRDefault="00577113" w:rsidP="0057711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Cs w:val="24"/>
          <w:lang w:eastAsia="es-ES"/>
        </w:rPr>
      </w:pPr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>Todos los campos tienen que estar rellenos de tipo texto deben de estar rellenos para que sean válidos, además debe de elegir obligatoriamente un tamaño de la pizza y al menos un ingrediente para ella.</w:t>
      </w:r>
    </w:p>
    <w:p w14:paraId="792ECFE6" w14:textId="77777777" w:rsidR="00577113" w:rsidRPr="00FE09D1" w:rsidRDefault="00577113" w:rsidP="0057711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Cs w:val="24"/>
          <w:lang w:eastAsia="es-ES"/>
        </w:rPr>
      </w:pPr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>Al pulsar el botón de procesar el pedido, se mostrará el precio total del pedido calculándolo en base a los siguientes parámetros:</w:t>
      </w:r>
    </w:p>
    <w:p w14:paraId="13EAA49E" w14:textId="77777777" w:rsidR="00577113" w:rsidRPr="00FE09D1" w:rsidRDefault="00577113" w:rsidP="0057711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1095"/>
        <w:contextualSpacing w:val="0"/>
        <w:rPr>
          <w:rFonts w:ascii="Lato" w:eastAsia="Times New Roman" w:hAnsi="Lato" w:cs="Times New Roman"/>
          <w:color w:val="2D3B45"/>
          <w:szCs w:val="24"/>
          <w:lang w:eastAsia="es-ES"/>
        </w:rPr>
      </w:pPr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>5€ para la pizza pequeña</w:t>
      </w:r>
    </w:p>
    <w:p w14:paraId="2BB9F0D4" w14:textId="77777777" w:rsidR="00577113" w:rsidRPr="00FE09D1" w:rsidRDefault="00577113" w:rsidP="0057711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1095"/>
        <w:contextualSpacing w:val="0"/>
        <w:rPr>
          <w:rFonts w:ascii="Lato" w:eastAsia="Times New Roman" w:hAnsi="Lato" w:cs="Times New Roman"/>
          <w:color w:val="2D3B45"/>
          <w:szCs w:val="24"/>
          <w:lang w:eastAsia="es-ES"/>
        </w:rPr>
      </w:pPr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>10€ para la pizza mediana</w:t>
      </w:r>
    </w:p>
    <w:p w14:paraId="1758CE09" w14:textId="77777777" w:rsidR="00577113" w:rsidRPr="00FE09D1" w:rsidRDefault="00577113" w:rsidP="0057711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1095"/>
        <w:contextualSpacing w:val="0"/>
        <w:rPr>
          <w:rFonts w:ascii="Lato" w:eastAsia="Times New Roman" w:hAnsi="Lato" w:cs="Times New Roman"/>
          <w:color w:val="2D3B45"/>
          <w:szCs w:val="24"/>
          <w:lang w:eastAsia="es-ES"/>
        </w:rPr>
      </w:pPr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>15€ para la pizza grande</w:t>
      </w:r>
    </w:p>
    <w:p w14:paraId="44E4DAA7" w14:textId="77777777" w:rsidR="00577113" w:rsidRPr="00FE09D1" w:rsidRDefault="00577113" w:rsidP="0057711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1095"/>
        <w:contextualSpacing w:val="0"/>
        <w:rPr>
          <w:rFonts w:ascii="Lato" w:eastAsia="Times New Roman" w:hAnsi="Lato" w:cs="Times New Roman"/>
          <w:color w:val="2D3B45"/>
          <w:szCs w:val="24"/>
          <w:lang w:eastAsia="es-ES"/>
        </w:rPr>
      </w:pPr>
      <w:r w:rsidRPr="00FE09D1">
        <w:rPr>
          <w:rFonts w:ascii="Lato" w:eastAsia="Times New Roman" w:hAnsi="Lato" w:cs="Times New Roman"/>
          <w:color w:val="2D3B45"/>
          <w:szCs w:val="24"/>
          <w:lang w:eastAsia="es-ES"/>
        </w:rPr>
        <w:t>Cada ingrediente elegido tendrá un valor de 1€</w:t>
      </w:r>
    </w:p>
    <w:p w14:paraId="18FE0B67" w14:textId="77777777" w:rsidR="00180A0C" w:rsidRPr="004C0AD1" w:rsidRDefault="00180A0C" w:rsidP="00180A0C">
      <w:pPr>
        <w:pStyle w:val="Ttulo2"/>
      </w:pPr>
      <w:bookmarkStart w:id="14" w:name="_Toc118225450"/>
      <w:r>
        <w:t>Resumen del Requerimiento</w:t>
      </w:r>
      <w:bookmarkEnd w:id="14"/>
    </w:p>
    <w:p w14:paraId="650827BC" w14:textId="77777777" w:rsidR="00180A0C" w:rsidRDefault="00180A0C" w:rsidP="00180A0C">
      <w:r>
        <w:t>El requerimiento 1 corresponde al archivo: ai1_req1.html</w:t>
      </w:r>
    </w:p>
    <w:p w14:paraId="04E955C8" w14:textId="77777777" w:rsidR="00180A0C" w:rsidRDefault="00180A0C" w:rsidP="00180A0C">
      <w:r>
        <w:t>El formulario en el script se llama: formulario</w:t>
      </w:r>
    </w:p>
    <w:p w14:paraId="068C7E26" w14:textId="77777777" w:rsidR="00180A0C" w:rsidRDefault="00180A0C" w:rsidP="00180A0C">
      <w:r>
        <w:t xml:space="preserve">Se ha añadido todo el código dentro de la función: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>(){}</w:t>
      </w:r>
    </w:p>
    <w:p w14:paraId="56D03CE3" w14:textId="77777777" w:rsidR="00180A0C" w:rsidRPr="004C0AD1" w:rsidRDefault="00180A0C" w:rsidP="00180A0C">
      <w:r>
        <w:t xml:space="preserve">En el </w:t>
      </w:r>
      <w:proofErr w:type="spellStart"/>
      <w:r>
        <w:t>body</w:t>
      </w:r>
      <w:proofErr w:type="spellEnd"/>
      <w:r>
        <w:t xml:space="preserve"> solo se ha añadido un </w:t>
      </w:r>
      <w:proofErr w:type="spellStart"/>
      <w:r>
        <w:t>div</w:t>
      </w:r>
      <w:proofErr w:type="spellEnd"/>
      <w:r>
        <w:t xml:space="preserve"> con el id: </w:t>
      </w:r>
      <w:proofErr w:type="spellStart"/>
      <w:r>
        <w:t>divPrincipal</w:t>
      </w:r>
      <w:proofErr w:type="spellEnd"/>
    </w:p>
    <w:p w14:paraId="0DBCBC71" w14:textId="77777777" w:rsidR="00180A0C" w:rsidRPr="006921F9" w:rsidRDefault="00180A0C" w:rsidP="00180A0C">
      <w:pPr>
        <w:pStyle w:val="Ttulo2"/>
        <w:rPr>
          <w:rFonts w:asciiTheme="minorHAnsi" w:eastAsiaTheme="minorHAnsi" w:hAnsiTheme="minorHAnsi" w:cstheme="minorBidi"/>
          <w:b w:val="0"/>
          <w:bCs w:val="0"/>
          <w:sz w:val="24"/>
        </w:rPr>
      </w:pPr>
      <w:bookmarkStart w:id="15" w:name="_Toc118225451"/>
      <w:r>
        <w:t>Campos de texto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8"/>
        <w:gridCol w:w="7064"/>
      </w:tblGrid>
      <w:tr w:rsidR="00180A0C" w14:paraId="24575032" w14:textId="77777777" w:rsidTr="006A0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1C95E4B7" w14:textId="77777777" w:rsidR="00180A0C" w:rsidRDefault="00180A0C" w:rsidP="006A0DEA">
            <w:pPr>
              <w:shd w:val="clear" w:color="auto" w:fill="FFFFFF"/>
              <w:spacing w:after="100" w:afterAutospacing="1" w:line="240" w:lineRule="auto"/>
              <w:contextualSpacing w:val="0"/>
            </w:pPr>
            <w:r>
              <w:t>CAPTURA</w:t>
            </w:r>
          </w:p>
        </w:tc>
        <w:tc>
          <w:tcPr>
            <w:tcW w:w="7329" w:type="dxa"/>
          </w:tcPr>
          <w:p w14:paraId="3D73F3A8" w14:textId="77777777" w:rsidR="00180A0C" w:rsidRDefault="00180A0C" w:rsidP="006A0DEA">
            <w:r>
              <w:t>NOTAS</w:t>
            </w:r>
          </w:p>
        </w:tc>
      </w:tr>
      <w:tr w:rsidR="00180A0C" w14:paraId="49C2AF3E" w14:textId="77777777" w:rsidTr="006A0DEA">
        <w:tc>
          <w:tcPr>
            <w:tcW w:w="2263" w:type="dxa"/>
          </w:tcPr>
          <w:p w14:paraId="44AC51AD" w14:textId="3AFF5746" w:rsidR="00180A0C" w:rsidRDefault="001E5718" w:rsidP="006A0DEA">
            <w:pPr>
              <w:shd w:val="clear" w:color="auto" w:fill="FFFFFF"/>
              <w:spacing w:after="100" w:afterAutospacing="1" w:line="240" w:lineRule="auto"/>
              <w:contextualSpacing w:val="0"/>
            </w:pPr>
            <w:r w:rsidRPr="001E5718">
              <w:drawing>
                <wp:inline distT="0" distB="0" distL="0" distR="0" wp14:anchorId="70C3F3D7" wp14:editId="2A8A77E1">
                  <wp:extent cx="1453486" cy="916205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502" cy="919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9" w:type="dxa"/>
            <w:vAlign w:val="top"/>
          </w:tcPr>
          <w:p w14:paraId="0DA24AB7" w14:textId="0A253BD7" w:rsidR="001E5718" w:rsidRDefault="001E5718" w:rsidP="001E5718">
            <w:r>
              <w:t xml:space="preserve">Si no se </w:t>
            </w:r>
            <w:r>
              <w:t>rellenan los campos</w:t>
            </w:r>
            <w:r>
              <w:t xml:space="preserve"> al dar en el botón procesar e</w:t>
            </w:r>
            <w:r>
              <w:t>l</w:t>
            </w:r>
            <w:r>
              <w:t xml:space="preserve"> pedido aparece el siguiente mensaje</w:t>
            </w:r>
            <w:r>
              <w:t xml:space="preserve"> por cada campo no relleno:</w:t>
            </w:r>
          </w:p>
          <w:p w14:paraId="21C62694" w14:textId="23E15D55" w:rsidR="00180A0C" w:rsidRDefault="001E5718" w:rsidP="00556006">
            <w:pPr>
              <w:jc w:val="center"/>
            </w:pPr>
            <w:r w:rsidRPr="001E5718">
              <w:drawing>
                <wp:inline distT="0" distB="0" distL="0" distR="0" wp14:anchorId="3E28B65F" wp14:editId="4AA5FB9B">
                  <wp:extent cx="2579427" cy="716833"/>
                  <wp:effectExtent l="0" t="0" r="0" b="762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342" cy="721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C9AF32" w14:textId="77777777" w:rsidR="00180A0C" w:rsidRDefault="00180A0C" w:rsidP="00180A0C"/>
    <w:p w14:paraId="5A25302A" w14:textId="100D0C27" w:rsidR="00180A0C" w:rsidRPr="006921F9" w:rsidRDefault="00E72367" w:rsidP="00180A0C">
      <w:pPr>
        <w:pStyle w:val="Ttulo2"/>
        <w:rPr>
          <w:rFonts w:asciiTheme="minorHAnsi" w:eastAsiaTheme="minorHAnsi" w:hAnsiTheme="minorHAnsi" w:cstheme="minorBidi"/>
          <w:b w:val="0"/>
          <w:bCs w:val="0"/>
          <w:sz w:val="24"/>
        </w:rPr>
      </w:pPr>
      <w:bookmarkStart w:id="16" w:name="_Toc118225452"/>
      <w:r>
        <w:lastRenderedPageBreak/>
        <w:t xml:space="preserve">Radio </w:t>
      </w:r>
      <w:proofErr w:type="spellStart"/>
      <w:r>
        <w:t>Button</w:t>
      </w:r>
      <w:proofErr w:type="spellEnd"/>
      <w:r>
        <w:t xml:space="preserve"> tamaño pizza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329"/>
      </w:tblGrid>
      <w:tr w:rsidR="00180A0C" w14:paraId="213171DC" w14:textId="77777777" w:rsidTr="006A0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5FB5A8BA" w14:textId="77777777" w:rsidR="00180A0C" w:rsidRDefault="00180A0C" w:rsidP="006A0DEA">
            <w:pPr>
              <w:shd w:val="clear" w:color="auto" w:fill="FFFFFF"/>
              <w:spacing w:after="100" w:afterAutospacing="1" w:line="240" w:lineRule="auto"/>
              <w:contextualSpacing w:val="0"/>
            </w:pPr>
            <w:r>
              <w:t>CAPTURA</w:t>
            </w:r>
          </w:p>
        </w:tc>
        <w:tc>
          <w:tcPr>
            <w:tcW w:w="7329" w:type="dxa"/>
          </w:tcPr>
          <w:p w14:paraId="5716CFDF" w14:textId="77777777" w:rsidR="00180A0C" w:rsidRDefault="00180A0C" w:rsidP="006A0DEA">
            <w:r>
              <w:t>NOTAS</w:t>
            </w:r>
          </w:p>
        </w:tc>
      </w:tr>
      <w:tr w:rsidR="00180A0C" w14:paraId="1A9BD2A4" w14:textId="77777777" w:rsidTr="006A0DEA">
        <w:tc>
          <w:tcPr>
            <w:tcW w:w="2263" w:type="dxa"/>
          </w:tcPr>
          <w:p w14:paraId="00E9C238" w14:textId="458A7B10" w:rsidR="00180A0C" w:rsidRDefault="00556006" w:rsidP="006A0DEA">
            <w:pPr>
              <w:shd w:val="clear" w:color="auto" w:fill="FFFFFF"/>
              <w:spacing w:after="100" w:afterAutospacing="1" w:line="240" w:lineRule="auto"/>
              <w:contextualSpacing w:val="0"/>
            </w:pPr>
            <w:r w:rsidRPr="00556006">
              <w:drawing>
                <wp:inline distT="0" distB="0" distL="0" distR="0" wp14:anchorId="6C9FF7A4" wp14:editId="561018F0">
                  <wp:extent cx="1255594" cy="832657"/>
                  <wp:effectExtent l="0" t="0" r="1905" b="5715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123" cy="836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9" w:type="dxa"/>
            <w:vAlign w:val="top"/>
          </w:tcPr>
          <w:p w14:paraId="59BAB541" w14:textId="77777777" w:rsidR="00180A0C" w:rsidRDefault="00556006" w:rsidP="00556006">
            <w:r>
              <w:t xml:space="preserve">Si no se </w:t>
            </w:r>
            <w:r>
              <w:t>selecciona al menos un tamaño,</w:t>
            </w:r>
            <w:r>
              <w:t xml:space="preserve"> al dar en el botón procesar el pedido aparece el siguiente mensaje</w:t>
            </w:r>
            <w:r>
              <w:t>:</w:t>
            </w:r>
          </w:p>
          <w:p w14:paraId="22CC81C9" w14:textId="7F19710E" w:rsidR="00556006" w:rsidRDefault="00556006" w:rsidP="00556006">
            <w:pPr>
              <w:jc w:val="center"/>
            </w:pPr>
            <w:r w:rsidRPr="00556006">
              <w:drawing>
                <wp:inline distT="0" distB="0" distL="0" distR="0" wp14:anchorId="0E1333EE" wp14:editId="2224A79D">
                  <wp:extent cx="2818262" cy="781427"/>
                  <wp:effectExtent l="0" t="0" r="127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488" cy="78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EC9BA7" w14:textId="77777777" w:rsidR="00180A0C" w:rsidRDefault="00180A0C" w:rsidP="00180A0C"/>
    <w:p w14:paraId="70BDAC45" w14:textId="7355E5A0" w:rsidR="00180A0C" w:rsidRDefault="00180A0C" w:rsidP="00180A0C">
      <w:p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Lato" w:eastAsia="Times New Roman" w:hAnsi="Lato" w:cs="Times New Roman"/>
          <w:color w:val="2D3B45"/>
          <w:szCs w:val="24"/>
          <w:lang w:eastAsia="es-ES"/>
        </w:rPr>
      </w:pPr>
    </w:p>
    <w:p w14:paraId="49485A20" w14:textId="0E32CF2A" w:rsidR="00180A0C" w:rsidRPr="006921F9" w:rsidRDefault="00E72367" w:rsidP="00180A0C">
      <w:pPr>
        <w:pStyle w:val="Ttulo2"/>
        <w:rPr>
          <w:rFonts w:asciiTheme="minorHAnsi" w:eastAsiaTheme="minorHAnsi" w:hAnsiTheme="minorHAnsi" w:cstheme="minorBidi"/>
          <w:b w:val="0"/>
          <w:bCs w:val="0"/>
          <w:sz w:val="24"/>
        </w:rPr>
      </w:pPr>
      <w:bookmarkStart w:id="17" w:name="_Toc118225453"/>
      <w:proofErr w:type="spellStart"/>
      <w:r>
        <w:t>Checkbox</w:t>
      </w:r>
      <w:proofErr w:type="spellEnd"/>
      <w:r>
        <w:t xml:space="preserve"> ingredientes pizza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9"/>
        <w:gridCol w:w="6193"/>
      </w:tblGrid>
      <w:tr w:rsidR="00E72367" w14:paraId="1CE2729F" w14:textId="77777777" w:rsidTr="006A0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77B65CC8" w14:textId="77777777" w:rsidR="00180A0C" w:rsidRDefault="00180A0C" w:rsidP="006A0DEA">
            <w:pPr>
              <w:shd w:val="clear" w:color="auto" w:fill="FFFFFF"/>
              <w:spacing w:after="100" w:afterAutospacing="1" w:line="240" w:lineRule="auto"/>
              <w:contextualSpacing w:val="0"/>
            </w:pPr>
            <w:r>
              <w:t>CAPTURA</w:t>
            </w:r>
          </w:p>
        </w:tc>
        <w:tc>
          <w:tcPr>
            <w:tcW w:w="7329" w:type="dxa"/>
          </w:tcPr>
          <w:p w14:paraId="2A1258B9" w14:textId="49D60011" w:rsidR="00180A0C" w:rsidRDefault="00180A0C" w:rsidP="006A0DEA">
            <w:r>
              <w:t>NOTAS</w:t>
            </w:r>
            <w:r w:rsidR="00E72367">
              <w:t xml:space="preserve"> / VALIDACION</w:t>
            </w:r>
          </w:p>
        </w:tc>
      </w:tr>
      <w:tr w:rsidR="00180A0C" w14:paraId="5AF130BB" w14:textId="77777777" w:rsidTr="006A0DEA">
        <w:tc>
          <w:tcPr>
            <w:tcW w:w="2263" w:type="dxa"/>
          </w:tcPr>
          <w:p w14:paraId="36540731" w14:textId="4C636849" w:rsidR="00180A0C" w:rsidRDefault="00E72367" w:rsidP="006A0DEA">
            <w:pPr>
              <w:shd w:val="clear" w:color="auto" w:fill="FFFFFF"/>
              <w:spacing w:after="100" w:afterAutospacing="1" w:line="240" w:lineRule="auto"/>
              <w:contextualSpacing w:val="0"/>
            </w:pPr>
            <w:r w:rsidRPr="00E72367">
              <w:drawing>
                <wp:inline distT="0" distB="0" distL="0" distR="0" wp14:anchorId="1CA4A29F" wp14:editId="7FB6DFCE">
                  <wp:extent cx="2006221" cy="417480"/>
                  <wp:effectExtent l="0" t="0" r="0" b="1905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560" cy="42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9" w:type="dxa"/>
            <w:vAlign w:val="top"/>
          </w:tcPr>
          <w:p w14:paraId="726A5B7A" w14:textId="31CD64F8" w:rsidR="00180A0C" w:rsidRDefault="00E72367" w:rsidP="006A0DEA">
            <w:r>
              <w:t xml:space="preserve">Si no se selecciona ningún ingrediente al dar en el botón procesar </w:t>
            </w:r>
            <w:proofErr w:type="spellStart"/>
            <w:proofErr w:type="gramStart"/>
            <w:r>
              <w:t>e</w:t>
            </w:r>
            <w:proofErr w:type="spellEnd"/>
            <w:proofErr w:type="gramEnd"/>
            <w:r>
              <w:t xml:space="preserve"> pedido aparece el siguiente mensaje:</w:t>
            </w:r>
          </w:p>
          <w:p w14:paraId="2FA73AF0" w14:textId="472255F9" w:rsidR="00E72367" w:rsidRDefault="00E72367" w:rsidP="00E72367">
            <w:pPr>
              <w:jc w:val="center"/>
            </w:pPr>
            <w:r w:rsidRPr="00E72367">
              <w:drawing>
                <wp:inline distT="0" distB="0" distL="0" distR="0" wp14:anchorId="0B491065" wp14:editId="5D79FC35">
                  <wp:extent cx="2900092" cy="805218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850" cy="812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A4BCF0" w14:textId="01E968E9" w:rsidR="00E72367" w:rsidRDefault="00E72367" w:rsidP="006A0DEA"/>
        </w:tc>
      </w:tr>
    </w:tbl>
    <w:p w14:paraId="71E76533" w14:textId="77777777" w:rsidR="00180A0C" w:rsidRDefault="00180A0C" w:rsidP="00180A0C"/>
    <w:p w14:paraId="4B574FD4" w14:textId="1A80EF2A" w:rsidR="00556006" w:rsidRPr="006921F9" w:rsidRDefault="00556006" w:rsidP="00556006">
      <w:pPr>
        <w:pStyle w:val="Ttulo2"/>
        <w:rPr>
          <w:rFonts w:asciiTheme="minorHAnsi" w:eastAsiaTheme="minorHAnsi" w:hAnsiTheme="minorHAnsi" w:cstheme="minorBidi"/>
          <w:b w:val="0"/>
          <w:bCs w:val="0"/>
          <w:sz w:val="24"/>
        </w:rPr>
      </w:pPr>
      <w:bookmarkStart w:id="18" w:name="_Toc118225454"/>
      <w:proofErr w:type="spellStart"/>
      <w:r>
        <w:t>Calculo</w:t>
      </w:r>
      <w:proofErr w:type="spellEnd"/>
      <w:r>
        <w:t xml:space="preserve"> del total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329"/>
      </w:tblGrid>
      <w:tr w:rsidR="00556006" w14:paraId="31099BAA" w14:textId="77777777" w:rsidTr="006A0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6F9E5154" w14:textId="77777777" w:rsidR="00556006" w:rsidRDefault="00556006" w:rsidP="006A0DEA">
            <w:pPr>
              <w:shd w:val="clear" w:color="auto" w:fill="FFFFFF"/>
              <w:spacing w:after="100" w:afterAutospacing="1" w:line="240" w:lineRule="auto"/>
              <w:contextualSpacing w:val="0"/>
            </w:pPr>
            <w:r>
              <w:t>CAPTURA</w:t>
            </w:r>
          </w:p>
        </w:tc>
        <w:tc>
          <w:tcPr>
            <w:tcW w:w="7329" w:type="dxa"/>
          </w:tcPr>
          <w:p w14:paraId="27A2F123" w14:textId="77777777" w:rsidR="00556006" w:rsidRDefault="00556006" w:rsidP="006A0DEA">
            <w:r>
              <w:t>NOTAS / VALIDACION</w:t>
            </w:r>
          </w:p>
        </w:tc>
      </w:tr>
      <w:tr w:rsidR="00556006" w14:paraId="18A801D1" w14:textId="77777777" w:rsidTr="006A0DEA">
        <w:tc>
          <w:tcPr>
            <w:tcW w:w="2263" w:type="dxa"/>
          </w:tcPr>
          <w:p w14:paraId="58A59B54" w14:textId="2DC10C58" w:rsidR="00556006" w:rsidRDefault="00556006" w:rsidP="006A0DEA">
            <w:pPr>
              <w:shd w:val="clear" w:color="auto" w:fill="FFFFFF"/>
              <w:spacing w:after="100" w:afterAutospacing="1" w:line="240" w:lineRule="auto"/>
              <w:contextualSpacing w:val="0"/>
            </w:pPr>
            <w:r w:rsidRPr="00556006">
              <w:drawing>
                <wp:inline distT="0" distB="0" distL="0" distR="0" wp14:anchorId="62035F5D" wp14:editId="366E52FE">
                  <wp:extent cx="971686" cy="64779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9" w:type="dxa"/>
            <w:vAlign w:val="top"/>
          </w:tcPr>
          <w:p w14:paraId="3D650C9C" w14:textId="3B9DBBBC" w:rsidR="00556006" w:rsidRDefault="00556006" w:rsidP="006A0DEA">
            <w:pPr>
              <w:jc w:val="center"/>
            </w:pPr>
            <w:r>
              <w:t xml:space="preserve">Se crea tres variables una para el total del tamaño de pizza, otra para el total de tamaño de ingredientes y otra que es el total de la suma de los anteriores. Al pulsar en </w:t>
            </w:r>
            <w:proofErr w:type="spellStart"/>
            <w:r>
              <w:t>procesr</w:t>
            </w:r>
            <w:proofErr w:type="spellEnd"/>
            <w:r>
              <w:t xml:space="preserve"> pedido aparece por </w:t>
            </w:r>
            <w:proofErr w:type="spellStart"/>
            <w:r>
              <w:t>innerhtml</w:t>
            </w:r>
            <w:proofErr w:type="spellEnd"/>
            <w:r>
              <w:t xml:space="preserve"> el total del pedido como muestra la imagen.</w:t>
            </w:r>
          </w:p>
          <w:p w14:paraId="68A18CEB" w14:textId="77777777" w:rsidR="00556006" w:rsidRDefault="00556006" w:rsidP="006A0DEA"/>
        </w:tc>
      </w:tr>
    </w:tbl>
    <w:p w14:paraId="005A7EBB" w14:textId="77777777" w:rsidR="00556006" w:rsidRDefault="00556006" w:rsidP="00556006"/>
    <w:p w14:paraId="415732E5" w14:textId="7D781475" w:rsidR="00180A0C" w:rsidRDefault="00180A0C" w:rsidP="00180A0C">
      <w:p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Lato" w:eastAsia="Times New Roman" w:hAnsi="Lato" w:cs="Times New Roman"/>
          <w:color w:val="2D3B45"/>
          <w:szCs w:val="24"/>
          <w:lang w:eastAsia="es-ES"/>
        </w:rPr>
      </w:pPr>
    </w:p>
    <w:p w14:paraId="720769B0" w14:textId="733EFF95" w:rsidR="00180A0C" w:rsidRDefault="00E72367" w:rsidP="00E72367">
      <w:pPr>
        <w:pStyle w:val="Ttulo2"/>
      </w:pPr>
      <w:bookmarkStart w:id="19" w:name="_Toc118225455"/>
      <w:r>
        <w:lastRenderedPageBreak/>
        <w:t>CAPTURA DE LA PAGINA ENTERA</w:t>
      </w:r>
      <w:r>
        <w:t xml:space="preserve"> REQUERIMIENTO 2</w:t>
      </w:r>
      <w:bookmarkEnd w:id="19"/>
    </w:p>
    <w:p w14:paraId="52DFF741" w14:textId="49F76CA2" w:rsidR="00556006" w:rsidRPr="00556006" w:rsidRDefault="00556006" w:rsidP="00556006">
      <w:r w:rsidRPr="00556006">
        <w:drawing>
          <wp:inline distT="0" distB="0" distL="0" distR="0" wp14:anchorId="340F60D0" wp14:editId="4D01DCDC">
            <wp:extent cx="3553321" cy="4572638"/>
            <wp:effectExtent l="0" t="0" r="9525" b="0"/>
            <wp:docPr id="47" name="Imagen 4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006" w:rsidRPr="00556006" w:rsidSect="00911CD5">
      <w:headerReference w:type="default" r:id="rId28"/>
      <w:pgSz w:w="11906" w:h="16838" w:code="9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01F02" w14:textId="77777777" w:rsidR="00E73FC1" w:rsidRDefault="00E73FC1" w:rsidP="00A91D75">
      <w:r>
        <w:separator/>
      </w:r>
    </w:p>
  </w:endnote>
  <w:endnote w:type="continuationSeparator" w:id="0">
    <w:p w14:paraId="0BE2E562" w14:textId="77777777" w:rsidR="00E73FC1" w:rsidRDefault="00E73FC1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734BE" w14:textId="77777777" w:rsidR="00E73FC1" w:rsidRDefault="00E73FC1" w:rsidP="00A91D75">
      <w:r>
        <w:separator/>
      </w:r>
    </w:p>
  </w:footnote>
  <w:footnote w:type="continuationSeparator" w:id="0">
    <w:p w14:paraId="5E9ABB89" w14:textId="77777777" w:rsidR="00E73FC1" w:rsidRDefault="00E73FC1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8759A8" w14:paraId="04DEB09A" w14:textId="77777777" w:rsidTr="00A7217A">
      <w:trPr>
        <w:trHeight w:val="1060"/>
      </w:trPr>
      <w:tc>
        <w:tcPr>
          <w:tcW w:w="5861" w:type="dxa"/>
        </w:tcPr>
        <w:p w14:paraId="37F4348D" w14:textId="77777777" w:rsidR="008759A8" w:rsidRDefault="008759A8" w:rsidP="00A7217A">
          <w:pPr>
            <w:pStyle w:val="Encabezado"/>
            <w:spacing w:after="0"/>
          </w:pPr>
          <w:r w:rsidRPr="008759A8"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6AE9FEBC" wp14:editId="2DDE65B0">
                    <wp:extent cx="1442085" cy="0"/>
                    <wp:effectExtent l="19050" t="19050" r="24765" b="38100"/>
                    <wp:docPr id="17" name="Conector recto 17" descr="línea rect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5DB3186F" id="Conector recto 17" o:spid="_x0000_s1026" alt="línea recta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" strokecolor="#262140 [3213]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2E90D240" w14:textId="77777777" w:rsidR="008759A8" w:rsidRDefault="00D476F7" w:rsidP="00A7217A">
          <w:pPr>
            <w:pStyle w:val="Encabezado"/>
            <w:spacing w:after="0"/>
            <w:jc w:val="right"/>
          </w:pPr>
          <w:r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EFE049" wp14:editId="587C3812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Cuadro de text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F1E079" w14:textId="77777777" w:rsidR="00D476F7" w:rsidRPr="00D476F7" w:rsidRDefault="00D476F7" w:rsidP="00D476F7">
                                <w:pPr>
                                  <w:pStyle w:val="Subttul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separate"/>
                                </w:r>
                                <w:r w:rsidR="00C87193">
                                  <w:rPr>
                                    <w:noProof/>
                                    <w:color w:val="FFFFFF" w:themeColor="background1"/>
                                    <w:lang w:bidi="es-ES"/>
                                  </w:rPr>
                                  <w:t>7</w:t>
                                </w: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EFE04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0" o:spid="_x0000_s1029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" filled="f" stroked="f" strokeweight=".5pt">
                    <v:textbox inset="0,0,0,0">
                      <w:txbxContent>
                        <w:p w14:paraId="65F1E079" w14:textId="77777777" w:rsidR="00D476F7" w:rsidRPr="00D476F7" w:rsidRDefault="00D476F7" w:rsidP="00D476F7">
                          <w:pPr>
                            <w:pStyle w:val="Subttulo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bidi="es-ES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lang w:bidi="es-E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  <w:lang w:bidi="es-ES"/>
                            </w:rPr>
                            <w:fldChar w:fldCharType="separate"/>
                          </w:r>
                          <w:r w:rsidR="00C87193">
                            <w:rPr>
                              <w:noProof/>
                              <w:color w:val="FFFFFF" w:themeColor="background1"/>
                              <w:lang w:bidi="es-ES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lang w:bidi="es-E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6323A" w:rsidRPr="00C6323A"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307FE56E" wp14:editId="35916D1A">
                    <wp:extent cx="1191260" cy="398780"/>
                    <wp:effectExtent l="0" t="0" r="8890" b="1270"/>
                    <wp:docPr id="15" name="Rectángulo: Una sola esquina cortada 15" descr="rectángulo de colo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F6993B" w14:textId="77777777" w:rsidR="008759A8" w:rsidRPr="008759A8" w:rsidRDefault="008759A8" w:rsidP="008759A8">
                                <w:pPr>
                                  <w:pStyle w:val="Subttul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07FE56E" id="Rectángulo: Una sola esquina cortada 15" o:spid="_x0000_s1030" alt="rectángulo de color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" adj="-11796480,,5400" path="m,l991870,r199390,199390l1191260,398780,,398780,,xe" fillcolor="#3a3363 [3215]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50F6993B" w14:textId="77777777" w:rsidR="008759A8" w:rsidRPr="008759A8" w:rsidRDefault="008759A8" w:rsidP="008759A8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93B85E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F3D569" w:themeColor="accent1"/>
      </w:rPr>
    </w:lvl>
  </w:abstractNum>
  <w:abstractNum w:abstractNumId="3" w15:restartNumberingAfterBreak="0">
    <w:nsid w:val="05BD52CE"/>
    <w:multiLevelType w:val="multilevel"/>
    <w:tmpl w:val="D1A8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D7509"/>
    <w:multiLevelType w:val="multilevel"/>
    <w:tmpl w:val="621C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32B9D"/>
    <w:multiLevelType w:val="hybridMultilevel"/>
    <w:tmpl w:val="6614790A"/>
    <w:lvl w:ilvl="0" w:tplc="EAB6DB1A">
      <w:start w:val="1"/>
      <w:numFmt w:val="bullet"/>
      <w:pStyle w:val="Listaconnmeros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17C14EB"/>
    <w:multiLevelType w:val="multilevel"/>
    <w:tmpl w:val="B0B20D5A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12" w15:restartNumberingAfterBreak="0">
    <w:nsid w:val="66BB5A97"/>
    <w:multiLevelType w:val="multilevel"/>
    <w:tmpl w:val="42BA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004141">
    <w:abstractNumId w:val="2"/>
  </w:num>
  <w:num w:numId="2" w16cid:durableId="1408267862">
    <w:abstractNumId w:val="2"/>
    <w:lvlOverride w:ilvl="0">
      <w:startOverride w:val="1"/>
    </w:lvlOverride>
  </w:num>
  <w:num w:numId="3" w16cid:durableId="1208836820">
    <w:abstractNumId w:val="6"/>
  </w:num>
  <w:num w:numId="4" w16cid:durableId="1338383658">
    <w:abstractNumId w:val="2"/>
    <w:lvlOverride w:ilvl="0">
      <w:startOverride w:val="1"/>
    </w:lvlOverride>
  </w:num>
  <w:num w:numId="5" w16cid:durableId="1324627842">
    <w:abstractNumId w:val="2"/>
    <w:lvlOverride w:ilvl="0">
      <w:startOverride w:val="1"/>
    </w:lvlOverride>
  </w:num>
  <w:num w:numId="6" w16cid:durableId="760178588">
    <w:abstractNumId w:val="2"/>
    <w:lvlOverride w:ilvl="0">
      <w:startOverride w:val="1"/>
    </w:lvlOverride>
  </w:num>
  <w:num w:numId="7" w16cid:durableId="1681353290">
    <w:abstractNumId w:val="2"/>
    <w:lvlOverride w:ilvl="0">
      <w:startOverride w:val="1"/>
    </w:lvlOverride>
  </w:num>
  <w:num w:numId="8" w16cid:durableId="1735815618">
    <w:abstractNumId w:val="0"/>
  </w:num>
  <w:num w:numId="9" w16cid:durableId="650914440">
    <w:abstractNumId w:val="14"/>
  </w:num>
  <w:num w:numId="10" w16cid:durableId="321543516">
    <w:abstractNumId w:val="11"/>
  </w:num>
  <w:num w:numId="11" w16cid:durableId="850485495">
    <w:abstractNumId w:val="11"/>
    <w:lvlOverride w:ilvl="0">
      <w:lvl w:ilvl="0">
        <w:start w:val="1"/>
        <w:numFmt w:val="bullet"/>
        <w:pStyle w:val="Listaconvietas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F3D569" w:themeColor="accent1"/>
        </w:rPr>
      </w:lvl>
    </w:lvlOverride>
  </w:num>
  <w:num w:numId="12" w16cid:durableId="1908571534">
    <w:abstractNumId w:val="11"/>
  </w:num>
  <w:num w:numId="13" w16cid:durableId="1545867230">
    <w:abstractNumId w:val="11"/>
  </w:num>
  <w:num w:numId="14" w16cid:durableId="1423187784">
    <w:abstractNumId w:val="11"/>
    <w:lvlOverride w:ilvl="0">
      <w:lvl w:ilvl="0">
        <w:start w:val="1"/>
        <w:numFmt w:val="bullet"/>
        <w:pStyle w:val="Listaconvietas"/>
        <w:lvlText w:val="•"/>
        <w:lvlJc w:val="left"/>
        <w:pPr>
          <w:ind w:left="360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F3D569" w:themeColor="accent1"/>
        </w:rPr>
      </w:lvl>
    </w:lvlOverride>
  </w:num>
  <w:num w:numId="15" w16cid:durableId="14312906">
    <w:abstractNumId w:val="11"/>
    <w:lvlOverride w:ilvl="0">
      <w:lvl w:ilvl="0">
        <w:start w:val="1"/>
        <w:numFmt w:val="bullet"/>
        <w:pStyle w:val="Listaconvietas"/>
        <w:lvlText w:val="•"/>
        <w:lvlJc w:val="left"/>
        <w:pPr>
          <w:ind w:left="648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F3D569" w:themeColor="accent1"/>
        </w:rPr>
      </w:lvl>
    </w:lvlOverride>
  </w:num>
  <w:num w:numId="16" w16cid:durableId="6670983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554231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26086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824787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69675956">
    <w:abstractNumId w:val="8"/>
  </w:num>
  <w:num w:numId="21" w16cid:durableId="1901356765">
    <w:abstractNumId w:val="10"/>
  </w:num>
  <w:num w:numId="22" w16cid:durableId="138763417">
    <w:abstractNumId w:val="7"/>
  </w:num>
  <w:num w:numId="23" w16cid:durableId="1129931730">
    <w:abstractNumId w:val="5"/>
  </w:num>
  <w:num w:numId="24" w16cid:durableId="1638340237">
    <w:abstractNumId w:val="1"/>
  </w:num>
  <w:num w:numId="25" w16cid:durableId="1046568293">
    <w:abstractNumId w:val="9"/>
  </w:num>
  <w:num w:numId="26" w16cid:durableId="1135374302">
    <w:abstractNumId w:val="13"/>
  </w:num>
  <w:num w:numId="27" w16cid:durableId="1874489330">
    <w:abstractNumId w:val="4"/>
  </w:num>
  <w:num w:numId="28" w16cid:durableId="305161472">
    <w:abstractNumId w:val="12"/>
  </w:num>
  <w:num w:numId="29" w16cid:durableId="2072801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C1"/>
    <w:rsid w:val="0002111D"/>
    <w:rsid w:val="00180A0C"/>
    <w:rsid w:val="00184B35"/>
    <w:rsid w:val="001865F2"/>
    <w:rsid w:val="001E5718"/>
    <w:rsid w:val="001E59F3"/>
    <w:rsid w:val="002063EE"/>
    <w:rsid w:val="00226FF2"/>
    <w:rsid w:val="00236CD2"/>
    <w:rsid w:val="002B67D3"/>
    <w:rsid w:val="00334BB2"/>
    <w:rsid w:val="00342438"/>
    <w:rsid w:val="003F429C"/>
    <w:rsid w:val="004A3529"/>
    <w:rsid w:val="004C0AD1"/>
    <w:rsid w:val="00556006"/>
    <w:rsid w:val="00577113"/>
    <w:rsid w:val="00577305"/>
    <w:rsid w:val="005C2E0B"/>
    <w:rsid w:val="006003D5"/>
    <w:rsid w:val="00622477"/>
    <w:rsid w:val="00654D8E"/>
    <w:rsid w:val="006921F9"/>
    <w:rsid w:val="00751E57"/>
    <w:rsid w:val="00760843"/>
    <w:rsid w:val="00766847"/>
    <w:rsid w:val="007B0DFA"/>
    <w:rsid w:val="007E5E59"/>
    <w:rsid w:val="008034BE"/>
    <w:rsid w:val="00823D33"/>
    <w:rsid w:val="008759A8"/>
    <w:rsid w:val="00895034"/>
    <w:rsid w:val="008B46AB"/>
    <w:rsid w:val="008E707B"/>
    <w:rsid w:val="00911CD5"/>
    <w:rsid w:val="009210A6"/>
    <w:rsid w:val="00924378"/>
    <w:rsid w:val="00944D7A"/>
    <w:rsid w:val="009610E0"/>
    <w:rsid w:val="009A0F76"/>
    <w:rsid w:val="00A03BCD"/>
    <w:rsid w:val="00A7217A"/>
    <w:rsid w:val="00A86068"/>
    <w:rsid w:val="00A91D75"/>
    <w:rsid w:val="00AC343A"/>
    <w:rsid w:val="00C50FEA"/>
    <w:rsid w:val="00C6323A"/>
    <w:rsid w:val="00C87193"/>
    <w:rsid w:val="00CB27A1"/>
    <w:rsid w:val="00D476F7"/>
    <w:rsid w:val="00D55CBC"/>
    <w:rsid w:val="00D8631A"/>
    <w:rsid w:val="00D87CD8"/>
    <w:rsid w:val="00DF0294"/>
    <w:rsid w:val="00DF1CFA"/>
    <w:rsid w:val="00E523C3"/>
    <w:rsid w:val="00E5388E"/>
    <w:rsid w:val="00E6016B"/>
    <w:rsid w:val="00E72367"/>
    <w:rsid w:val="00E73FC1"/>
    <w:rsid w:val="00E94B95"/>
    <w:rsid w:val="00ED6905"/>
    <w:rsid w:val="00EF64C7"/>
    <w:rsid w:val="00F15904"/>
    <w:rsid w:val="00FB2DC7"/>
    <w:rsid w:val="00FE0D74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EFE0E3B"/>
  <w15:docId w15:val="{8BA30C2A-B7BA-4F7E-A015-B06A75E4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E4484" w:themeColor="text1" w:themeTint="BF"/>
        <w:lang w:val="es-E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Ttulo1">
    <w:name w:val="heading 1"/>
    <w:basedOn w:val="Normal"/>
    <w:next w:val="Normal"/>
    <w:link w:val="Ttulo1C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Ttulo2">
    <w:name w:val="heading 2"/>
    <w:basedOn w:val="Normal"/>
    <w:next w:val="Normal"/>
    <w:link w:val="Ttulo2C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Ttulo3">
    <w:name w:val="heading 3"/>
    <w:basedOn w:val="Normal"/>
    <w:next w:val="Normal"/>
    <w:link w:val="Ttulo3C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ECBD17" w:themeColor="accent1" w:themeShade="BF"/>
    </w:rPr>
  </w:style>
  <w:style w:type="paragraph" w:styleId="Subttulo">
    <w:name w:val="Subtitle"/>
    <w:basedOn w:val="Normal"/>
    <w:link w:val="SubttuloCar"/>
    <w:uiPriority w:val="2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gina">
    <w:name w:val="Página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Encabezado">
    <w:name w:val="header"/>
    <w:basedOn w:val="Normal"/>
    <w:link w:val="EncabezadoCar"/>
    <w:uiPriority w:val="99"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E4484" w:themeColor="text1" w:themeTint="BF"/>
      <w:sz w:val="20"/>
    </w:rPr>
  </w:style>
  <w:style w:type="table" w:styleId="Tablaconcuadrcula">
    <w:name w:val="Table Grid"/>
    <w:basedOn w:val="Tab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tulo">
    <w:name w:val="Title"/>
    <w:basedOn w:val="Normal"/>
    <w:link w:val="TtuloC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tuloCar">
    <w:name w:val="Título Car"/>
    <w:basedOn w:val="Fuentedeprrafopredeter"/>
    <w:link w:val="Ttulo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6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2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Sinespaciado">
    <w:name w:val="No Spacing"/>
    <w:link w:val="SinespaciadoCar"/>
    <w:uiPriority w:val="98"/>
    <w:unhideWhenUsed/>
    <w:qFormat/>
    <w:pPr>
      <w:spacing w:after="0" w:line="240" w:lineRule="auto"/>
    </w:pPr>
  </w:style>
  <w:style w:type="paragraph" w:customStyle="1" w:styleId="Informacindecontacto">
    <w:name w:val="Información de contact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9610E0"/>
    <w:pPr>
      <w:tabs>
        <w:tab w:val="right" w:leader="underscore" w:pos="8424"/>
      </w:tabs>
      <w:spacing w:before="40" w:after="100" w:line="288" w:lineRule="auto"/>
      <w:ind w:left="720"/>
    </w:pPr>
    <w:rPr>
      <w:noProof/>
      <w:kern w:val="20"/>
    </w:rPr>
  </w:style>
  <w:style w:type="character" w:customStyle="1" w:styleId="Ttulo1Car">
    <w:name w:val="Título 1 Car"/>
    <w:basedOn w:val="Fuentedeprrafopredeter"/>
    <w:link w:val="Ttulo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tuloTDC">
    <w:name w:val="TOC Heading"/>
    <w:basedOn w:val="Ttulo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Ttulo2Car">
    <w:name w:val="Título 2 Car"/>
    <w:basedOn w:val="Fuentedeprrafopredeter"/>
    <w:link w:val="Ttulo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Cita">
    <w:name w:val="Quote"/>
    <w:basedOn w:val="Normal"/>
    <w:next w:val="Normal"/>
    <w:link w:val="CitaC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CitaCar">
    <w:name w:val="Cita Car"/>
    <w:basedOn w:val="Fuentedeprrafopredeter"/>
    <w:link w:val="Cita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Firma">
    <w:name w:val="Signature"/>
    <w:basedOn w:val="Normal"/>
    <w:link w:val="FirmaC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FirmaCar">
    <w:name w:val="Firma Car"/>
    <w:basedOn w:val="Fuentedeprrafopredeter"/>
    <w:link w:val="Firma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98"/>
  </w:style>
  <w:style w:type="paragraph" w:styleId="Listaconvietas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aconnmeros">
    <w:name w:val="List Number"/>
    <w:basedOn w:val="Listaconnmeros2"/>
    <w:uiPriority w:val="9"/>
    <w:unhideWhenUsed/>
    <w:qFormat/>
    <w:rsid w:val="00D476F7"/>
  </w:style>
  <w:style w:type="paragraph" w:styleId="Listaconnmeros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Tablafinanciera">
    <w:name w:val="Tabla financiera"/>
    <w:basedOn w:val="Tabla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cin">
    <w:name w:val="Organizació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Descripci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nfasis2">
    <w:name w:val="Énfasis 2"/>
    <w:basedOn w:val="Normal"/>
    <w:link w:val="Carcterdenfasis2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Carcterdenfasis2">
    <w:name w:val="Carácter de énfasis 2"/>
    <w:basedOn w:val="Fuentedeprrafopredeter"/>
    <w:link w:val="nfasis2"/>
    <w:uiPriority w:val="8"/>
    <w:rsid w:val="002063EE"/>
    <w:rPr>
      <w:b/>
      <w:color w:val="262140" w:themeColor="text1"/>
      <w:spacing w:val="20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523C3"/>
    <w:rPr>
      <w:color w:val="ECBE18" w:themeColor="hyperlink"/>
      <w:u w:val="single"/>
    </w:rPr>
  </w:style>
  <w:style w:type="table" w:styleId="Tabladelista1clara-nfasis6">
    <w:name w:val="List Table 1 Light Accent 6"/>
    <w:basedOn w:val="Tabla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61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vasda/AE_1_DOM_Formularios_Grupo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github.com/Davasda/AE_1_DOM_Formularios_Grupo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maxpixel.net/Design-Webdesign-Template-Website-Web-Layout-341137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as\AppData\Roaming\Microsoft\Templates\Informe%20anual%20(dise&#241;o%20Rojo%20y%20negro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(diseño Rojo y negro).dotx</Template>
  <TotalTime>14</TotalTime>
  <Pages>8</Pages>
  <Words>866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Davas</dc:creator>
  <cp:keywords/>
  <cp:lastModifiedBy>SUSANA TERES DIAZ</cp:lastModifiedBy>
  <cp:revision>5</cp:revision>
  <dcterms:created xsi:type="dcterms:W3CDTF">2022-11-01T18:50:00Z</dcterms:created>
  <dcterms:modified xsi:type="dcterms:W3CDTF">2022-11-01T19:03:00Z</dcterms:modified>
  <cp:contentStatus/>
  <cp:version/>
</cp:coreProperties>
</file>